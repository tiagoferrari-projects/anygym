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766688012"/>
        <w:docPartObj>
          <w:docPartGallery w:val="Cover Pages"/>
          <w:docPartUnique/>
        </w:docPartObj>
      </w:sdtPr>
      <w:sdtEndPr/>
      <w:sdtContent>
        <w:p w14:paraId="4C81CDCA" w14:textId="5E37D31D" w:rsidR="00470BDB" w:rsidRPr="00D703AF" w:rsidRDefault="00470BDB" w:rsidP="008C5966">
          <w:pPr>
            <w:rPr>
              <w:rFonts w:ascii="Arial" w:hAnsi="Arial" w:cs="Arial"/>
              <w:sz w:val="96"/>
              <w:szCs w:val="96"/>
            </w:rPr>
          </w:pPr>
        </w:p>
        <w:p w14:paraId="4F43D91A" w14:textId="1FA38E7F" w:rsidR="00470BDB" w:rsidRPr="00D703AF" w:rsidRDefault="008C5966" w:rsidP="00D703AF">
          <w:pPr>
            <w:jc w:val="center"/>
            <w:rPr>
              <w:rFonts w:ascii="Arial" w:hAnsi="Arial" w:cs="Arial"/>
              <w:b/>
              <w:bCs/>
              <w:color w:val="9BBB59" w:themeColor="accent3"/>
              <w:sz w:val="96"/>
              <w:szCs w:val="96"/>
            </w:rPr>
          </w:pPr>
          <w:r w:rsidRPr="00D703AF">
            <w:rPr>
              <w:rFonts w:ascii="Arial" w:hAnsi="Arial" w:cs="Arial"/>
              <w:b/>
              <w:bCs/>
              <w:color w:val="9BBB59" w:themeColor="accent3"/>
              <w:sz w:val="96"/>
              <w:szCs w:val="96"/>
              <w:highlight w:val="lightGray"/>
            </w:rPr>
            <w:t>PROJETO ANYGYM, GYMANYWHERE</w:t>
          </w:r>
        </w:p>
        <w:p w14:paraId="045E5B58" w14:textId="77777777" w:rsidR="008C5966" w:rsidRPr="00D703AF" w:rsidRDefault="008C5966">
          <w:pPr>
            <w:rPr>
              <w:rFonts w:ascii="Arial" w:hAnsi="Arial" w:cs="Arial"/>
            </w:rPr>
          </w:pPr>
        </w:p>
        <w:p w14:paraId="23256A0F" w14:textId="77777777" w:rsidR="00D703AF" w:rsidRDefault="00D703AF" w:rsidP="00D703AF">
          <w:pPr>
            <w:jc w:val="right"/>
            <w:rPr>
              <w:rFonts w:ascii="Arial" w:hAnsi="Arial" w:cs="Arial"/>
              <w:i/>
              <w:iCs/>
              <w:color w:val="4F6228" w:themeColor="accent3" w:themeShade="80"/>
              <w:sz w:val="28"/>
              <w:szCs w:val="28"/>
            </w:rPr>
          </w:pPr>
        </w:p>
        <w:p w14:paraId="78B5F107" w14:textId="77777777" w:rsidR="00D703AF" w:rsidRDefault="00D703AF" w:rsidP="00D703AF">
          <w:pPr>
            <w:jc w:val="right"/>
            <w:rPr>
              <w:rFonts w:ascii="Arial" w:hAnsi="Arial" w:cs="Arial"/>
              <w:i/>
              <w:iCs/>
              <w:color w:val="4F6228" w:themeColor="accent3" w:themeShade="80"/>
              <w:sz w:val="28"/>
              <w:szCs w:val="28"/>
            </w:rPr>
          </w:pPr>
        </w:p>
        <w:p w14:paraId="6EB33C0B" w14:textId="77777777" w:rsidR="00D703AF" w:rsidRDefault="00D703AF" w:rsidP="00D703AF">
          <w:pPr>
            <w:jc w:val="right"/>
            <w:rPr>
              <w:rFonts w:ascii="Arial" w:hAnsi="Arial" w:cs="Arial"/>
              <w:i/>
              <w:iCs/>
              <w:color w:val="4F6228" w:themeColor="accent3" w:themeShade="80"/>
              <w:sz w:val="28"/>
              <w:szCs w:val="28"/>
            </w:rPr>
          </w:pPr>
        </w:p>
        <w:p w14:paraId="1CE02DFC" w14:textId="77777777" w:rsidR="00D703AF" w:rsidRDefault="00D703AF" w:rsidP="00D703AF">
          <w:pPr>
            <w:jc w:val="right"/>
            <w:rPr>
              <w:rFonts w:ascii="Arial" w:hAnsi="Arial" w:cs="Arial"/>
              <w:i/>
              <w:iCs/>
              <w:color w:val="4F6228" w:themeColor="accent3" w:themeShade="80"/>
              <w:sz w:val="28"/>
              <w:szCs w:val="28"/>
            </w:rPr>
          </w:pPr>
        </w:p>
        <w:p w14:paraId="3D7F62DD" w14:textId="77777777" w:rsidR="00D703AF" w:rsidRDefault="00D703AF" w:rsidP="00D703AF">
          <w:pPr>
            <w:jc w:val="right"/>
            <w:rPr>
              <w:rFonts w:ascii="Arial" w:hAnsi="Arial" w:cs="Arial"/>
              <w:i/>
              <w:iCs/>
              <w:color w:val="4F6228" w:themeColor="accent3" w:themeShade="80"/>
              <w:sz w:val="28"/>
              <w:szCs w:val="28"/>
            </w:rPr>
          </w:pPr>
        </w:p>
        <w:p w14:paraId="417995B5" w14:textId="77777777" w:rsidR="00D703AF" w:rsidRDefault="00D703AF" w:rsidP="00D703AF">
          <w:pPr>
            <w:jc w:val="right"/>
            <w:rPr>
              <w:rFonts w:ascii="Arial" w:hAnsi="Arial" w:cs="Arial"/>
              <w:i/>
              <w:iCs/>
              <w:color w:val="4F6228" w:themeColor="accent3" w:themeShade="80"/>
              <w:sz w:val="28"/>
              <w:szCs w:val="28"/>
            </w:rPr>
          </w:pPr>
        </w:p>
        <w:p w14:paraId="4043B1CD" w14:textId="77777777" w:rsidR="00D703AF" w:rsidRDefault="00D703AF" w:rsidP="00D703AF">
          <w:pPr>
            <w:jc w:val="right"/>
            <w:rPr>
              <w:rFonts w:ascii="Arial" w:hAnsi="Arial" w:cs="Arial"/>
              <w:i/>
              <w:iCs/>
              <w:color w:val="4F6228" w:themeColor="accent3" w:themeShade="80"/>
              <w:sz w:val="28"/>
              <w:szCs w:val="28"/>
            </w:rPr>
          </w:pPr>
        </w:p>
        <w:p w14:paraId="704647E7" w14:textId="77777777" w:rsidR="00D703AF" w:rsidRDefault="00D703AF" w:rsidP="00D703AF">
          <w:pPr>
            <w:jc w:val="right"/>
            <w:rPr>
              <w:rFonts w:ascii="Arial" w:hAnsi="Arial" w:cs="Arial"/>
              <w:i/>
              <w:iCs/>
              <w:color w:val="4F6228" w:themeColor="accent3" w:themeShade="80"/>
              <w:sz w:val="28"/>
              <w:szCs w:val="28"/>
            </w:rPr>
          </w:pPr>
        </w:p>
        <w:p w14:paraId="0E67F54A" w14:textId="77777777" w:rsidR="00D703AF" w:rsidRDefault="00D703AF" w:rsidP="00D703AF">
          <w:pPr>
            <w:jc w:val="right"/>
            <w:rPr>
              <w:rFonts w:ascii="Arial" w:hAnsi="Arial" w:cs="Arial"/>
              <w:i/>
              <w:iCs/>
              <w:color w:val="4F6228" w:themeColor="accent3" w:themeShade="80"/>
              <w:sz w:val="28"/>
              <w:szCs w:val="28"/>
            </w:rPr>
          </w:pPr>
        </w:p>
        <w:p w14:paraId="54A300F2" w14:textId="77777777" w:rsidR="00D703AF" w:rsidRDefault="00D703AF" w:rsidP="00D703AF">
          <w:pPr>
            <w:jc w:val="right"/>
            <w:rPr>
              <w:rFonts w:ascii="Arial" w:hAnsi="Arial" w:cs="Arial"/>
              <w:i/>
              <w:iCs/>
              <w:color w:val="4F6228" w:themeColor="accent3" w:themeShade="80"/>
              <w:sz w:val="28"/>
              <w:szCs w:val="28"/>
            </w:rPr>
          </w:pPr>
        </w:p>
        <w:p w14:paraId="153579A7" w14:textId="77777777" w:rsidR="00D703AF" w:rsidRDefault="00D703AF" w:rsidP="00D703AF">
          <w:pPr>
            <w:jc w:val="right"/>
            <w:rPr>
              <w:rFonts w:ascii="Arial" w:hAnsi="Arial" w:cs="Arial"/>
              <w:i/>
              <w:iCs/>
              <w:color w:val="4F6228" w:themeColor="accent3" w:themeShade="80"/>
              <w:sz w:val="28"/>
              <w:szCs w:val="28"/>
            </w:rPr>
          </w:pPr>
        </w:p>
        <w:p w14:paraId="7C90EF22" w14:textId="77777777" w:rsidR="00D703AF" w:rsidRDefault="00D703AF" w:rsidP="00D703AF">
          <w:pPr>
            <w:jc w:val="right"/>
            <w:rPr>
              <w:rFonts w:ascii="Arial" w:hAnsi="Arial" w:cs="Arial"/>
              <w:i/>
              <w:iCs/>
              <w:color w:val="4F6228" w:themeColor="accent3" w:themeShade="80"/>
              <w:sz w:val="28"/>
              <w:szCs w:val="28"/>
            </w:rPr>
          </w:pPr>
        </w:p>
        <w:p w14:paraId="3D307307" w14:textId="77777777" w:rsidR="00D703AF" w:rsidRDefault="00D703AF" w:rsidP="00D703AF">
          <w:pPr>
            <w:jc w:val="right"/>
            <w:rPr>
              <w:rFonts w:ascii="Arial" w:hAnsi="Arial" w:cs="Arial"/>
              <w:i/>
              <w:iCs/>
              <w:color w:val="4F6228" w:themeColor="accent3" w:themeShade="80"/>
              <w:sz w:val="28"/>
              <w:szCs w:val="28"/>
            </w:rPr>
          </w:pPr>
        </w:p>
        <w:p w14:paraId="1D87EB67" w14:textId="77777777" w:rsidR="00D703AF" w:rsidRDefault="00D703AF" w:rsidP="00D703AF">
          <w:pPr>
            <w:jc w:val="right"/>
            <w:rPr>
              <w:rFonts w:ascii="Arial" w:hAnsi="Arial" w:cs="Arial"/>
              <w:i/>
              <w:iCs/>
              <w:color w:val="4F6228" w:themeColor="accent3" w:themeShade="80"/>
              <w:sz w:val="28"/>
              <w:szCs w:val="28"/>
            </w:rPr>
          </w:pPr>
        </w:p>
        <w:p w14:paraId="025035D6" w14:textId="77777777" w:rsidR="00D703AF" w:rsidRDefault="00D703AF" w:rsidP="00D703AF">
          <w:pPr>
            <w:jc w:val="right"/>
            <w:rPr>
              <w:rFonts w:ascii="Arial" w:hAnsi="Arial" w:cs="Arial"/>
              <w:i/>
              <w:iCs/>
              <w:color w:val="4F6228" w:themeColor="accent3" w:themeShade="80"/>
              <w:sz w:val="28"/>
              <w:szCs w:val="28"/>
            </w:rPr>
          </w:pPr>
        </w:p>
        <w:p w14:paraId="332195F9" w14:textId="77777777" w:rsidR="00D703AF" w:rsidRDefault="00D703AF" w:rsidP="00D703AF">
          <w:pPr>
            <w:jc w:val="right"/>
            <w:rPr>
              <w:rFonts w:ascii="Arial" w:hAnsi="Arial" w:cs="Arial"/>
              <w:i/>
              <w:iCs/>
              <w:color w:val="4F6228" w:themeColor="accent3" w:themeShade="80"/>
              <w:sz w:val="28"/>
              <w:szCs w:val="28"/>
            </w:rPr>
          </w:pPr>
        </w:p>
        <w:p w14:paraId="06435E72" w14:textId="77777777" w:rsidR="00D703AF" w:rsidRDefault="00D703AF" w:rsidP="00D703AF">
          <w:pPr>
            <w:jc w:val="right"/>
            <w:rPr>
              <w:rFonts w:ascii="Arial" w:hAnsi="Arial" w:cs="Arial"/>
              <w:i/>
              <w:iCs/>
              <w:color w:val="4F6228" w:themeColor="accent3" w:themeShade="80"/>
              <w:sz w:val="28"/>
              <w:szCs w:val="28"/>
            </w:rPr>
          </w:pPr>
        </w:p>
        <w:p w14:paraId="2A06F1FC" w14:textId="77777777" w:rsidR="00D703AF" w:rsidRDefault="00D703AF" w:rsidP="00D703AF">
          <w:pPr>
            <w:jc w:val="right"/>
            <w:rPr>
              <w:rFonts w:ascii="Arial" w:hAnsi="Arial" w:cs="Arial"/>
              <w:i/>
              <w:iCs/>
              <w:color w:val="4F6228" w:themeColor="accent3" w:themeShade="80"/>
              <w:sz w:val="28"/>
              <w:szCs w:val="28"/>
            </w:rPr>
          </w:pPr>
        </w:p>
        <w:p w14:paraId="6BA346DD" w14:textId="77777777" w:rsidR="00D703AF" w:rsidRDefault="00D703AF" w:rsidP="00D703AF">
          <w:pPr>
            <w:jc w:val="right"/>
            <w:rPr>
              <w:rFonts w:ascii="Arial" w:hAnsi="Arial" w:cs="Arial"/>
              <w:i/>
              <w:iCs/>
              <w:color w:val="4F6228" w:themeColor="accent3" w:themeShade="80"/>
              <w:sz w:val="28"/>
              <w:szCs w:val="28"/>
            </w:rPr>
          </w:pPr>
        </w:p>
        <w:p w14:paraId="16FB99C9" w14:textId="77777777" w:rsidR="00D703AF" w:rsidRDefault="00D703AF" w:rsidP="00D703AF">
          <w:pPr>
            <w:jc w:val="right"/>
            <w:rPr>
              <w:rFonts w:ascii="Arial" w:hAnsi="Arial" w:cs="Arial"/>
              <w:i/>
              <w:iCs/>
              <w:color w:val="4F6228" w:themeColor="accent3" w:themeShade="80"/>
              <w:sz w:val="28"/>
              <w:szCs w:val="28"/>
            </w:rPr>
          </w:pPr>
        </w:p>
        <w:p w14:paraId="4A961F90" w14:textId="77777777" w:rsidR="00D703AF" w:rsidRDefault="00D703AF" w:rsidP="00D703AF">
          <w:pPr>
            <w:jc w:val="right"/>
            <w:rPr>
              <w:rFonts w:ascii="Arial" w:hAnsi="Arial" w:cs="Arial"/>
              <w:i/>
              <w:iCs/>
              <w:color w:val="4F6228" w:themeColor="accent3" w:themeShade="80"/>
              <w:sz w:val="28"/>
              <w:szCs w:val="28"/>
            </w:rPr>
          </w:pPr>
        </w:p>
        <w:p w14:paraId="18F4B37B" w14:textId="77777777" w:rsidR="00D703AF" w:rsidRDefault="00D703AF" w:rsidP="00D703AF">
          <w:pPr>
            <w:jc w:val="right"/>
            <w:rPr>
              <w:rFonts w:ascii="Arial" w:hAnsi="Arial" w:cs="Arial"/>
              <w:i/>
              <w:iCs/>
              <w:color w:val="4F6228" w:themeColor="accent3" w:themeShade="80"/>
              <w:sz w:val="28"/>
              <w:szCs w:val="28"/>
            </w:rPr>
          </w:pPr>
        </w:p>
        <w:p w14:paraId="62D54EA2" w14:textId="77777777" w:rsidR="00D703AF" w:rsidRDefault="00D703AF" w:rsidP="00D703AF">
          <w:pPr>
            <w:jc w:val="right"/>
            <w:rPr>
              <w:rFonts w:ascii="Arial" w:hAnsi="Arial" w:cs="Arial"/>
              <w:i/>
              <w:iCs/>
              <w:color w:val="4F6228" w:themeColor="accent3" w:themeShade="80"/>
              <w:sz w:val="28"/>
              <w:szCs w:val="28"/>
            </w:rPr>
          </w:pPr>
        </w:p>
        <w:p w14:paraId="41E4256B" w14:textId="77777777" w:rsidR="00D703AF" w:rsidRDefault="00D703AF" w:rsidP="00D703AF">
          <w:pPr>
            <w:jc w:val="right"/>
            <w:rPr>
              <w:rFonts w:ascii="Arial" w:hAnsi="Arial" w:cs="Arial"/>
              <w:i/>
              <w:iCs/>
              <w:color w:val="4F6228" w:themeColor="accent3" w:themeShade="80"/>
              <w:sz w:val="28"/>
              <w:szCs w:val="28"/>
            </w:rPr>
          </w:pPr>
        </w:p>
        <w:p w14:paraId="466D9D3E" w14:textId="687C5CD9" w:rsidR="008C5966" w:rsidRPr="00D703AF" w:rsidRDefault="008C5966" w:rsidP="00D703AF">
          <w:pPr>
            <w:jc w:val="right"/>
            <w:rPr>
              <w:rFonts w:ascii="Arial" w:hAnsi="Arial" w:cs="Arial"/>
              <w:i/>
              <w:iCs/>
              <w:color w:val="4F6228" w:themeColor="accent3" w:themeShade="80"/>
              <w:sz w:val="28"/>
              <w:szCs w:val="28"/>
            </w:rPr>
          </w:pPr>
          <w:r w:rsidRPr="00D703AF">
            <w:rPr>
              <w:rFonts w:ascii="Arial" w:hAnsi="Arial" w:cs="Arial"/>
              <w:i/>
              <w:iCs/>
              <w:color w:val="4F6228" w:themeColor="accent3" w:themeShade="80"/>
              <w:sz w:val="28"/>
              <w:szCs w:val="28"/>
            </w:rPr>
            <w:t>Thiago Majarão Longo</w:t>
          </w:r>
        </w:p>
        <w:p w14:paraId="2476F086" w14:textId="521A3040" w:rsidR="008C5966" w:rsidRPr="00D703AF" w:rsidRDefault="008C5966" w:rsidP="00D703AF">
          <w:pPr>
            <w:jc w:val="right"/>
            <w:rPr>
              <w:rFonts w:ascii="Arial" w:hAnsi="Arial" w:cs="Arial"/>
              <w:i/>
              <w:iCs/>
              <w:color w:val="4F6228" w:themeColor="accent3" w:themeShade="80"/>
              <w:sz w:val="28"/>
              <w:szCs w:val="28"/>
            </w:rPr>
          </w:pPr>
          <w:r w:rsidRPr="00D703AF">
            <w:rPr>
              <w:rFonts w:ascii="Arial" w:hAnsi="Arial" w:cs="Arial"/>
              <w:i/>
              <w:iCs/>
              <w:color w:val="4F6228" w:themeColor="accent3" w:themeShade="80"/>
              <w:sz w:val="28"/>
              <w:szCs w:val="28"/>
            </w:rPr>
            <w:t>Tiago Ferrari</w:t>
          </w:r>
        </w:p>
        <w:p w14:paraId="633F1E0D" w14:textId="618688ED" w:rsidR="008C5966" w:rsidRPr="00D703AF" w:rsidRDefault="008C5966" w:rsidP="00D703AF">
          <w:pPr>
            <w:jc w:val="right"/>
            <w:rPr>
              <w:rFonts w:ascii="Arial" w:hAnsi="Arial" w:cs="Arial"/>
              <w:i/>
              <w:iCs/>
              <w:color w:val="4F6228" w:themeColor="accent3" w:themeShade="80"/>
              <w:sz w:val="28"/>
              <w:szCs w:val="28"/>
            </w:rPr>
          </w:pPr>
          <w:r w:rsidRPr="00D703AF">
            <w:rPr>
              <w:rFonts w:ascii="Arial" w:hAnsi="Arial" w:cs="Arial"/>
              <w:i/>
              <w:iCs/>
              <w:color w:val="4F6228" w:themeColor="accent3" w:themeShade="80"/>
              <w:sz w:val="28"/>
              <w:szCs w:val="28"/>
            </w:rPr>
            <w:t>João Moreno</w:t>
          </w:r>
        </w:p>
        <w:p w14:paraId="067F7B07" w14:textId="7630D2F5" w:rsidR="008C5966" w:rsidRPr="00D703AF" w:rsidRDefault="008C5966">
          <w:pPr>
            <w:rPr>
              <w:rFonts w:ascii="Arial" w:hAnsi="Arial" w:cs="Arial"/>
              <w:sz w:val="28"/>
              <w:szCs w:val="28"/>
            </w:rPr>
          </w:pPr>
        </w:p>
        <w:p w14:paraId="76D34950" w14:textId="77777777" w:rsidR="00FC0500" w:rsidRDefault="00FC0500">
          <w:pPr>
            <w:sectPr w:rsidR="00FC0500" w:rsidSect="00931459">
              <w:footerReference w:type="default" r:id="rId9"/>
              <w:type w:val="continuous"/>
              <w:pgSz w:w="11906" w:h="16838"/>
              <w:pgMar w:top="1417" w:right="1376" w:bottom="1417" w:left="1701" w:header="708" w:footer="708" w:gutter="0"/>
              <w:pgNumType w:start="3"/>
              <w:cols w:space="708"/>
              <w:titlePg/>
              <w:docGrid w:linePitch="360"/>
            </w:sectPr>
          </w:pPr>
        </w:p>
        <w:sdt>
          <w:sdtPr>
            <w:id w:val="567086076"/>
            <w:docPartObj>
              <w:docPartGallery w:val="Table of Contents"/>
              <w:docPartUnique/>
            </w:docPartObj>
          </w:sdtPr>
          <w:sdtEndPr>
            <w:rPr>
              <w:rFonts w:ascii="Calibri" w:eastAsiaTheme="minorHAnsi" w:hAnsi="Calibri" w:cstheme="minorBidi"/>
              <w:b/>
              <w:bCs/>
              <w:color w:val="auto"/>
              <w:sz w:val="22"/>
              <w:szCs w:val="22"/>
              <w:lang w:eastAsia="en-US"/>
            </w:rPr>
          </w:sdtEndPr>
          <w:sdtContent>
            <w:p w14:paraId="51E184EE" w14:textId="0E4F3D14" w:rsidR="008C5966" w:rsidRDefault="008C5966">
              <w:pPr>
                <w:pStyle w:val="CabealhodoSumrio"/>
                <w:rPr>
                  <w:rStyle w:val="TtuloProjetoChar"/>
                  <w:u w:val="none"/>
                </w:rPr>
              </w:pPr>
              <w:r w:rsidRPr="00AA376E">
                <w:rPr>
                  <w:rStyle w:val="TtuloProjetoChar"/>
                  <w:u w:val="none"/>
                </w:rPr>
                <w:t>Sumário</w:t>
              </w:r>
            </w:p>
            <w:p w14:paraId="21A4D3F7" w14:textId="77777777" w:rsidR="00AA376E" w:rsidRPr="00AA376E" w:rsidRDefault="00AA376E" w:rsidP="00AA376E">
              <w:pPr>
                <w:rPr>
                  <w:lang w:eastAsia="pt-BR"/>
                </w:rPr>
              </w:pPr>
            </w:p>
            <w:p w14:paraId="077A15D1" w14:textId="4D1A0FA6" w:rsidR="008C5966" w:rsidRPr="00AA376E" w:rsidRDefault="008C5966" w:rsidP="00AA376E">
              <w:pPr>
                <w:pStyle w:val="Sumrio1"/>
                <w:spacing w:line="480" w:lineRule="auto"/>
                <w:rPr>
                  <w:rFonts w:ascii="Arial" w:eastAsiaTheme="minorEastAsia" w:hAnsi="Arial" w:cs="Arial"/>
                  <w:b w:val="0"/>
                  <w:bCs w:val="0"/>
                  <w:caps w:val="0"/>
                  <w:kern w:val="2"/>
                  <w:lang w:val="pt-BR" w:eastAsia="pt-BR"/>
                  <w14:ligatures w14:val="standardContextual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167543609" w:history="1">
                <w:r w:rsidRPr="00AA376E">
                  <w:rPr>
                    <w:rStyle w:val="Hyperlink"/>
                    <w:rFonts w:ascii="Arial" w:hAnsi="Arial" w:cs="Arial"/>
                  </w:rPr>
                  <w:t>1.</w:t>
                </w:r>
                <w:r w:rsidRPr="00AA376E">
                  <w:rPr>
                    <w:rFonts w:ascii="Arial" w:eastAsiaTheme="minorEastAsia" w:hAnsi="Arial" w:cs="Arial"/>
                    <w:b w:val="0"/>
                    <w:bCs w:val="0"/>
                    <w:caps w:val="0"/>
                    <w:kern w:val="2"/>
                    <w:lang w:val="pt-BR" w:eastAsia="pt-BR"/>
                    <w14:ligatures w14:val="standardContextual"/>
                  </w:rPr>
                  <w:tab/>
                </w:r>
                <w:r w:rsidR="00AA376E" w:rsidRPr="00AA376E">
                  <w:rPr>
                    <w:rStyle w:val="Hyperlink"/>
                    <w:rFonts w:ascii="Arial" w:hAnsi="Arial" w:cs="Arial"/>
                    <w:caps w:val="0"/>
                  </w:rPr>
                  <w:t>Título</w:t>
                </w:r>
                <w:r w:rsidRPr="00AA376E">
                  <w:rPr>
                    <w:rFonts w:ascii="Arial" w:hAnsi="Arial" w:cs="Arial"/>
                    <w:webHidden/>
                  </w:rPr>
                  <w:tab/>
                </w:r>
                <w:r w:rsidRPr="00AA376E">
                  <w:rPr>
                    <w:rFonts w:ascii="Arial" w:hAnsi="Arial" w:cs="Arial"/>
                    <w:webHidden/>
                  </w:rPr>
                  <w:fldChar w:fldCharType="begin"/>
                </w:r>
                <w:r w:rsidRPr="00AA376E">
                  <w:rPr>
                    <w:rFonts w:ascii="Arial" w:hAnsi="Arial" w:cs="Arial"/>
                    <w:webHidden/>
                  </w:rPr>
                  <w:instrText xml:space="preserve"> PAGEREF _Toc167543609 \h </w:instrText>
                </w:r>
                <w:r w:rsidRPr="00AA376E">
                  <w:rPr>
                    <w:rFonts w:ascii="Arial" w:hAnsi="Arial" w:cs="Arial"/>
                    <w:webHidden/>
                  </w:rPr>
                </w:r>
                <w:r w:rsidRPr="00AA376E">
                  <w:rPr>
                    <w:rFonts w:ascii="Arial" w:hAnsi="Arial" w:cs="Arial"/>
                    <w:webHidden/>
                  </w:rPr>
                  <w:fldChar w:fldCharType="separate"/>
                </w:r>
                <w:r w:rsidR="00700130">
                  <w:rPr>
                    <w:rFonts w:ascii="Arial" w:hAnsi="Arial" w:cs="Arial"/>
                    <w:webHidden/>
                  </w:rPr>
                  <w:t>3</w:t>
                </w:r>
                <w:r w:rsidRPr="00AA376E">
                  <w:rPr>
                    <w:rFonts w:ascii="Arial" w:hAnsi="Arial" w:cs="Arial"/>
                    <w:webHidden/>
                  </w:rPr>
                  <w:fldChar w:fldCharType="end"/>
                </w:r>
              </w:hyperlink>
            </w:p>
            <w:p w14:paraId="71A395B1" w14:textId="11EEB21C" w:rsidR="008C5966" w:rsidRPr="00AA376E" w:rsidRDefault="008C5966" w:rsidP="00AA376E">
              <w:pPr>
                <w:pStyle w:val="Sumrio1"/>
                <w:spacing w:line="480" w:lineRule="auto"/>
                <w:rPr>
                  <w:rFonts w:ascii="Arial" w:eastAsiaTheme="minorEastAsia" w:hAnsi="Arial" w:cs="Arial"/>
                  <w:b w:val="0"/>
                  <w:bCs w:val="0"/>
                  <w:caps w:val="0"/>
                  <w:kern w:val="2"/>
                  <w:lang w:val="pt-BR" w:eastAsia="pt-BR"/>
                  <w14:ligatures w14:val="standardContextual"/>
                </w:rPr>
              </w:pPr>
              <w:hyperlink w:anchor="_Toc167543610" w:history="1">
                <w:r w:rsidRPr="00AA376E">
                  <w:rPr>
                    <w:rStyle w:val="Hyperlink"/>
                    <w:rFonts w:ascii="Arial" w:hAnsi="Arial" w:cs="Arial"/>
                  </w:rPr>
                  <w:t>2.</w:t>
                </w:r>
                <w:r w:rsidRPr="00AA376E">
                  <w:rPr>
                    <w:rFonts w:ascii="Arial" w:eastAsiaTheme="minorEastAsia" w:hAnsi="Arial" w:cs="Arial"/>
                    <w:b w:val="0"/>
                    <w:bCs w:val="0"/>
                    <w:caps w:val="0"/>
                    <w:kern w:val="2"/>
                    <w:lang w:val="pt-BR" w:eastAsia="pt-BR"/>
                    <w14:ligatures w14:val="standardContextual"/>
                  </w:rPr>
                  <w:tab/>
                </w:r>
                <w:r w:rsidR="00AA376E" w:rsidRPr="00AA376E">
                  <w:rPr>
                    <w:rStyle w:val="Hyperlink"/>
                    <w:rFonts w:ascii="Arial" w:hAnsi="Arial" w:cs="Arial"/>
                    <w:caps w:val="0"/>
                  </w:rPr>
                  <w:t>Objetivo</w:t>
                </w:r>
                <w:r w:rsidRPr="00AA376E">
                  <w:rPr>
                    <w:rFonts w:ascii="Arial" w:hAnsi="Arial" w:cs="Arial"/>
                    <w:webHidden/>
                  </w:rPr>
                  <w:tab/>
                </w:r>
                <w:r w:rsidRPr="00AA376E">
                  <w:rPr>
                    <w:rFonts w:ascii="Arial" w:hAnsi="Arial" w:cs="Arial"/>
                    <w:webHidden/>
                  </w:rPr>
                  <w:fldChar w:fldCharType="begin"/>
                </w:r>
                <w:r w:rsidRPr="00AA376E">
                  <w:rPr>
                    <w:rFonts w:ascii="Arial" w:hAnsi="Arial" w:cs="Arial"/>
                    <w:webHidden/>
                  </w:rPr>
                  <w:instrText xml:space="preserve"> PAGEREF _Toc167543610 \h </w:instrText>
                </w:r>
                <w:r w:rsidRPr="00AA376E">
                  <w:rPr>
                    <w:rFonts w:ascii="Arial" w:hAnsi="Arial" w:cs="Arial"/>
                    <w:webHidden/>
                  </w:rPr>
                </w:r>
                <w:r w:rsidRPr="00AA376E">
                  <w:rPr>
                    <w:rFonts w:ascii="Arial" w:hAnsi="Arial" w:cs="Arial"/>
                    <w:webHidden/>
                  </w:rPr>
                  <w:fldChar w:fldCharType="separate"/>
                </w:r>
                <w:r w:rsidR="00700130">
                  <w:rPr>
                    <w:rFonts w:ascii="Arial" w:hAnsi="Arial" w:cs="Arial"/>
                    <w:webHidden/>
                  </w:rPr>
                  <w:t>3</w:t>
                </w:r>
                <w:r w:rsidRPr="00AA376E">
                  <w:rPr>
                    <w:rFonts w:ascii="Arial" w:hAnsi="Arial" w:cs="Arial"/>
                    <w:webHidden/>
                  </w:rPr>
                  <w:fldChar w:fldCharType="end"/>
                </w:r>
              </w:hyperlink>
            </w:p>
            <w:p w14:paraId="2BB28BEE" w14:textId="1164DF16" w:rsidR="008C5966" w:rsidRPr="00AA376E" w:rsidRDefault="008C5966" w:rsidP="00AA376E">
              <w:pPr>
                <w:pStyle w:val="Sumrio1"/>
                <w:spacing w:line="480" w:lineRule="auto"/>
                <w:rPr>
                  <w:rFonts w:ascii="Arial" w:eastAsiaTheme="minorEastAsia" w:hAnsi="Arial" w:cs="Arial"/>
                  <w:b w:val="0"/>
                  <w:bCs w:val="0"/>
                  <w:caps w:val="0"/>
                  <w:kern w:val="2"/>
                  <w:lang w:val="pt-BR" w:eastAsia="pt-BR"/>
                  <w14:ligatures w14:val="standardContextual"/>
                </w:rPr>
              </w:pPr>
              <w:hyperlink w:anchor="_Toc167543611" w:history="1">
                <w:r w:rsidRPr="00AA376E">
                  <w:rPr>
                    <w:rStyle w:val="Hyperlink"/>
                    <w:rFonts w:ascii="Arial" w:hAnsi="Arial" w:cs="Arial"/>
                  </w:rPr>
                  <w:t>3.</w:t>
                </w:r>
                <w:r w:rsidRPr="00AA376E">
                  <w:rPr>
                    <w:rFonts w:ascii="Arial" w:eastAsiaTheme="minorEastAsia" w:hAnsi="Arial" w:cs="Arial"/>
                    <w:b w:val="0"/>
                    <w:bCs w:val="0"/>
                    <w:caps w:val="0"/>
                    <w:kern w:val="2"/>
                    <w:lang w:val="pt-BR" w:eastAsia="pt-BR"/>
                    <w14:ligatures w14:val="standardContextual"/>
                  </w:rPr>
                  <w:tab/>
                </w:r>
                <w:r w:rsidR="00AA376E" w:rsidRPr="00AA376E">
                  <w:rPr>
                    <w:rStyle w:val="Hyperlink"/>
                    <w:rFonts w:ascii="Arial" w:hAnsi="Arial" w:cs="Arial"/>
                    <w:caps w:val="0"/>
                  </w:rPr>
                  <w:t>Justificativa</w:t>
                </w:r>
                <w:r w:rsidRPr="00AA376E">
                  <w:rPr>
                    <w:rFonts w:ascii="Arial" w:hAnsi="Arial" w:cs="Arial"/>
                    <w:webHidden/>
                  </w:rPr>
                  <w:tab/>
                </w:r>
                <w:r w:rsidRPr="00AA376E">
                  <w:rPr>
                    <w:rFonts w:ascii="Arial" w:hAnsi="Arial" w:cs="Arial"/>
                    <w:webHidden/>
                  </w:rPr>
                  <w:fldChar w:fldCharType="begin"/>
                </w:r>
                <w:r w:rsidRPr="00AA376E">
                  <w:rPr>
                    <w:rFonts w:ascii="Arial" w:hAnsi="Arial" w:cs="Arial"/>
                    <w:webHidden/>
                  </w:rPr>
                  <w:instrText xml:space="preserve"> PAGEREF _Toc167543611 \h </w:instrText>
                </w:r>
                <w:r w:rsidRPr="00AA376E">
                  <w:rPr>
                    <w:rFonts w:ascii="Arial" w:hAnsi="Arial" w:cs="Arial"/>
                    <w:webHidden/>
                  </w:rPr>
                </w:r>
                <w:r w:rsidRPr="00AA376E">
                  <w:rPr>
                    <w:rFonts w:ascii="Arial" w:hAnsi="Arial" w:cs="Arial"/>
                    <w:webHidden/>
                  </w:rPr>
                  <w:fldChar w:fldCharType="separate"/>
                </w:r>
                <w:r w:rsidR="00700130">
                  <w:rPr>
                    <w:rFonts w:ascii="Arial" w:hAnsi="Arial" w:cs="Arial"/>
                    <w:webHidden/>
                  </w:rPr>
                  <w:t>3</w:t>
                </w:r>
                <w:r w:rsidRPr="00AA376E">
                  <w:rPr>
                    <w:rFonts w:ascii="Arial" w:hAnsi="Arial" w:cs="Arial"/>
                    <w:webHidden/>
                  </w:rPr>
                  <w:fldChar w:fldCharType="end"/>
                </w:r>
              </w:hyperlink>
            </w:p>
            <w:p w14:paraId="7BAF0133" w14:textId="54928541" w:rsidR="008C5966" w:rsidRPr="00AA376E" w:rsidRDefault="008C5966" w:rsidP="00AA376E">
              <w:pPr>
                <w:pStyle w:val="Sumrio1"/>
                <w:spacing w:line="480" w:lineRule="auto"/>
                <w:rPr>
                  <w:rFonts w:ascii="Arial" w:eastAsiaTheme="minorEastAsia" w:hAnsi="Arial" w:cs="Arial"/>
                  <w:b w:val="0"/>
                  <w:bCs w:val="0"/>
                  <w:caps w:val="0"/>
                  <w:kern w:val="2"/>
                  <w:lang w:val="pt-BR" w:eastAsia="pt-BR"/>
                  <w14:ligatures w14:val="standardContextual"/>
                </w:rPr>
              </w:pPr>
              <w:hyperlink w:anchor="_Toc167543612" w:history="1">
                <w:r w:rsidRPr="00AA376E">
                  <w:rPr>
                    <w:rStyle w:val="Hyperlink"/>
                    <w:rFonts w:ascii="Arial" w:hAnsi="Arial" w:cs="Arial"/>
                  </w:rPr>
                  <w:t>4.</w:t>
                </w:r>
                <w:r w:rsidRPr="00AA376E">
                  <w:rPr>
                    <w:rFonts w:ascii="Arial" w:eastAsiaTheme="minorEastAsia" w:hAnsi="Arial" w:cs="Arial"/>
                    <w:b w:val="0"/>
                    <w:bCs w:val="0"/>
                    <w:caps w:val="0"/>
                    <w:kern w:val="2"/>
                    <w:lang w:val="pt-BR" w:eastAsia="pt-BR"/>
                    <w14:ligatures w14:val="standardContextual"/>
                  </w:rPr>
                  <w:tab/>
                </w:r>
                <w:r w:rsidR="00AA376E" w:rsidRPr="00AA376E">
                  <w:rPr>
                    <w:rStyle w:val="Hyperlink"/>
                    <w:rFonts w:ascii="Arial" w:hAnsi="Arial" w:cs="Arial"/>
                    <w:caps w:val="0"/>
                  </w:rPr>
                  <w:t>Descrição geral</w:t>
                </w:r>
                <w:r w:rsidRPr="00AA376E">
                  <w:rPr>
                    <w:rFonts w:ascii="Arial" w:hAnsi="Arial" w:cs="Arial"/>
                    <w:webHidden/>
                  </w:rPr>
                  <w:tab/>
                </w:r>
                <w:r w:rsidRPr="00AA376E">
                  <w:rPr>
                    <w:rFonts w:ascii="Arial" w:hAnsi="Arial" w:cs="Arial"/>
                    <w:webHidden/>
                  </w:rPr>
                  <w:fldChar w:fldCharType="begin"/>
                </w:r>
                <w:r w:rsidRPr="00AA376E">
                  <w:rPr>
                    <w:rFonts w:ascii="Arial" w:hAnsi="Arial" w:cs="Arial"/>
                    <w:webHidden/>
                  </w:rPr>
                  <w:instrText xml:space="preserve"> PAGEREF _Toc167543612 \h </w:instrText>
                </w:r>
                <w:r w:rsidRPr="00AA376E">
                  <w:rPr>
                    <w:rFonts w:ascii="Arial" w:hAnsi="Arial" w:cs="Arial"/>
                    <w:webHidden/>
                  </w:rPr>
                </w:r>
                <w:r w:rsidRPr="00AA376E">
                  <w:rPr>
                    <w:rFonts w:ascii="Arial" w:hAnsi="Arial" w:cs="Arial"/>
                    <w:webHidden/>
                  </w:rPr>
                  <w:fldChar w:fldCharType="separate"/>
                </w:r>
                <w:r w:rsidR="00700130">
                  <w:rPr>
                    <w:rFonts w:ascii="Arial" w:hAnsi="Arial" w:cs="Arial"/>
                    <w:webHidden/>
                  </w:rPr>
                  <w:t>3</w:t>
                </w:r>
                <w:r w:rsidRPr="00AA376E">
                  <w:rPr>
                    <w:rFonts w:ascii="Arial" w:hAnsi="Arial" w:cs="Arial"/>
                    <w:webHidden/>
                  </w:rPr>
                  <w:fldChar w:fldCharType="end"/>
                </w:r>
              </w:hyperlink>
            </w:p>
            <w:p w14:paraId="03CDF645" w14:textId="19746D46" w:rsidR="008C5966" w:rsidRPr="00AA376E" w:rsidRDefault="008C5966" w:rsidP="00AA376E">
              <w:pPr>
                <w:pStyle w:val="Sumrio1"/>
                <w:spacing w:line="480" w:lineRule="auto"/>
                <w:rPr>
                  <w:rFonts w:ascii="Arial" w:eastAsiaTheme="minorEastAsia" w:hAnsi="Arial" w:cs="Arial"/>
                  <w:b w:val="0"/>
                  <w:bCs w:val="0"/>
                  <w:caps w:val="0"/>
                  <w:kern w:val="2"/>
                  <w:lang w:val="pt-BR" w:eastAsia="pt-BR"/>
                  <w14:ligatures w14:val="standardContextual"/>
                </w:rPr>
              </w:pPr>
              <w:hyperlink w:anchor="_Toc167543613" w:history="1">
                <w:r w:rsidRPr="00AA376E">
                  <w:rPr>
                    <w:rStyle w:val="Hyperlink"/>
                    <w:rFonts w:ascii="Arial" w:hAnsi="Arial" w:cs="Arial"/>
                  </w:rPr>
                  <w:t>5.</w:t>
                </w:r>
                <w:r w:rsidRPr="00AA376E">
                  <w:rPr>
                    <w:rFonts w:ascii="Arial" w:eastAsiaTheme="minorEastAsia" w:hAnsi="Arial" w:cs="Arial"/>
                    <w:b w:val="0"/>
                    <w:bCs w:val="0"/>
                    <w:caps w:val="0"/>
                    <w:kern w:val="2"/>
                    <w:lang w:val="pt-BR" w:eastAsia="pt-BR"/>
                    <w14:ligatures w14:val="standardContextual"/>
                  </w:rPr>
                  <w:tab/>
                </w:r>
                <w:r w:rsidR="00AA376E" w:rsidRPr="00AA376E">
                  <w:rPr>
                    <w:rStyle w:val="Hyperlink"/>
                    <w:rFonts w:ascii="Arial" w:hAnsi="Arial" w:cs="Arial"/>
                    <w:caps w:val="0"/>
                  </w:rPr>
                  <w:t>Equipe</w:t>
                </w:r>
                <w:r w:rsidRPr="00AA376E">
                  <w:rPr>
                    <w:rFonts w:ascii="Arial" w:hAnsi="Arial" w:cs="Arial"/>
                    <w:webHidden/>
                  </w:rPr>
                  <w:tab/>
                </w:r>
                <w:r w:rsidRPr="00AA376E">
                  <w:rPr>
                    <w:rFonts w:ascii="Arial" w:hAnsi="Arial" w:cs="Arial"/>
                    <w:webHidden/>
                  </w:rPr>
                  <w:fldChar w:fldCharType="begin"/>
                </w:r>
                <w:r w:rsidRPr="00AA376E">
                  <w:rPr>
                    <w:rFonts w:ascii="Arial" w:hAnsi="Arial" w:cs="Arial"/>
                    <w:webHidden/>
                  </w:rPr>
                  <w:instrText xml:space="preserve"> PAGEREF _Toc167543613 \h </w:instrText>
                </w:r>
                <w:r w:rsidRPr="00AA376E">
                  <w:rPr>
                    <w:rFonts w:ascii="Arial" w:hAnsi="Arial" w:cs="Arial"/>
                    <w:webHidden/>
                  </w:rPr>
                </w:r>
                <w:r w:rsidRPr="00AA376E">
                  <w:rPr>
                    <w:rFonts w:ascii="Arial" w:hAnsi="Arial" w:cs="Arial"/>
                    <w:webHidden/>
                  </w:rPr>
                  <w:fldChar w:fldCharType="separate"/>
                </w:r>
                <w:r w:rsidR="00700130">
                  <w:rPr>
                    <w:rFonts w:ascii="Arial" w:hAnsi="Arial" w:cs="Arial"/>
                    <w:webHidden/>
                  </w:rPr>
                  <w:t>4</w:t>
                </w:r>
                <w:r w:rsidRPr="00AA376E">
                  <w:rPr>
                    <w:rFonts w:ascii="Arial" w:hAnsi="Arial" w:cs="Arial"/>
                    <w:webHidden/>
                  </w:rPr>
                  <w:fldChar w:fldCharType="end"/>
                </w:r>
              </w:hyperlink>
            </w:p>
            <w:p w14:paraId="0F6D688C" w14:textId="2A701A7E" w:rsidR="008C5966" w:rsidRPr="00AA376E" w:rsidRDefault="008C5966" w:rsidP="00AA376E">
              <w:pPr>
                <w:pStyle w:val="Sumrio1"/>
                <w:spacing w:line="480" w:lineRule="auto"/>
                <w:rPr>
                  <w:rFonts w:ascii="Arial" w:eastAsiaTheme="minorEastAsia" w:hAnsi="Arial" w:cs="Arial"/>
                  <w:b w:val="0"/>
                  <w:bCs w:val="0"/>
                  <w:caps w:val="0"/>
                  <w:kern w:val="2"/>
                  <w:lang w:val="pt-BR" w:eastAsia="pt-BR"/>
                  <w14:ligatures w14:val="standardContextual"/>
                </w:rPr>
              </w:pPr>
              <w:hyperlink w:anchor="_Toc167543614" w:history="1">
                <w:r w:rsidRPr="00AA376E">
                  <w:rPr>
                    <w:rStyle w:val="Hyperlink"/>
                    <w:rFonts w:ascii="Arial" w:hAnsi="Arial" w:cs="Arial"/>
                  </w:rPr>
                  <w:t>6.</w:t>
                </w:r>
                <w:r w:rsidRPr="00AA376E">
                  <w:rPr>
                    <w:rFonts w:ascii="Arial" w:eastAsiaTheme="minorEastAsia" w:hAnsi="Arial" w:cs="Arial"/>
                    <w:b w:val="0"/>
                    <w:bCs w:val="0"/>
                    <w:caps w:val="0"/>
                    <w:kern w:val="2"/>
                    <w:lang w:val="pt-BR" w:eastAsia="pt-BR"/>
                    <w14:ligatures w14:val="standardContextual"/>
                  </w:rPr>
                  <w:tab/>
                </w:r>
                <w:r w:rsidR="00AA376E" w:rsidRPr="00AA376E">
                  <w:rPr>
                    <w:rStyle w:val="Hyperlink"/>
                    <w:rFonts w:ascii="Arial" w:hAnsi="Arial" w:cs="Arial"/>
                    <w:caps w:val="0"/>
                  </w:rPr>
                  <w:t>Partes interessadas</w:t>
                </w:r>
                <w:r w:rsidRPr="00AA376E">
                  <w:rPr>
                    <w:rFonts w:ascii="Arial" w:hAnsi="Arial" w:cs="Arial"/>
                    <w:webHidden/>
                  </w:rPr>
                  <w:tab/>
                </w:r>
                <w:r w:rsidRPr="00AA376E">
                  <w:rPr>
                    <w:rFonts w:ascii="Arial" w:hAnsi="Arial" w:cs="Arial"/>
                    <w:webHidden/>
                  </w:rPr>
                  <w:fldChar w:fldCharType="begin"/>
                </w:r>
                <w:r w:rsidRPr="00AA376E">
                  <w:rPr>
                    <w:rFonts w:ascii="Arial" w:hAnsi="Arial" w:cs="Arial"/>
                    <w:webHidden/>
                  </w:rPr>
                  <w:instrText xml:space="preserve"> PAGEREF _Toc167543614 \h </w:instrText>
                </w:r>
                <w:r w:rsidRPr="00AA376E">
                  <w:rPr>
                    <w:rFonts w:ascii="Arial" w:hAnsi="Arial" w:cs="Arial"/>
                    <w:webHidden/>
                  </w:rPr>
                </w:r>
                <w:r w:rsidRPr="00AA376E">
                  <w:rPr>
                    <w:rFonts w:ascii="Arial" w:hAnsi="Arial" w:cs="Arial"/>
                    <w:webHidden/>
                  </w:rPr>
                  <w:fldChar w:fldCharType="separate"/>
                </w:r>
                <w:r w:rsidR="00700130">
                  <w:rPr>
                    <w:rFonts w:ascii="Arial" w:hAnsi="Arial" w:cs="Arial"/>
                    <w:webHidden/>
                  </w:rPr>
                  <w:t>4</w:t>
                </w:r>
                <w:r w:rsidRPr="00AA376E">
                  <w:rPr>
                    <w:rFonts w:ascii="Arial" w:hAnsi="Arial" w:cs="Arial"/>
                    <w:webHidden/>
                  </w:rPr>
                  <w:fldChar w:fldCharType="end"/>
                </w:r>
              </w:hyperlink>
            </w:p>
            <w:p w14:paraId="73506E2A" w14:textId="26C91007" w:rsidR="008C5966" w:rsidRPr="00AA376E" w:rsidRDefault="008C5966" w:rsidP="00AA376E">
              <w:pPr>
                <w:pStyle w:val="Sumrio1"/>
                <w:spacing w:line="480" w:lineRule="auto"/>
                <w:rPr>
                  <w:rFonts w:ascii="Arial" w:eastAsiaTheme="minorEastAsia" w:hAnsi="Arial" w:cs="Arial"/>
                  <w:b w:val="0"/>
                  <w:bCs w:val="0"/>
                  <w:caps w:val="0"/>
                  <w:kern w:val="2"/>
                  <w:lang w:val="pt-BR" w:eastAsia="pt-BR"/>
                  <w14:ligatures w14:val="standardContextual"/>
                </w:rPr>
              </w:pPr>
              <w:hyperlink w:anchor="_Toc167543615" w:history="1">
                <w:r w:rsidRPr="00AA376E">
                  <w:rPr>
                    <w:rStyle w:val="Hyperlink"/>
                    <w:rFonts w:ascii="Arial" w:hAnsi="Arial" w:cs="Arial"/>
                  </w:rPr>
                  <w:t>7.</w:t>
                </w:r>
                <w:r w:rsidRPr="00AA376E">
                  <w:rPr>
                    <w:rFonts w:ascii="Arial" w:eastAsiaTheme="minorEastAsia" w:hAnsi="Arial" w:cs="Arial"/>
                    <w:b w:val="0"/>
                    <w:bCs w:val="0"/>
                    <w:caps w:val="0"/>
                    <w:kern w:val="2"/>
                    <w:lang w:val="pt-BR" w:eastAsia="pt-BR"/>
                    <w14:ligatures w14:val="standardContextual"/>
                  </w:rPr>
                  <w:tab/>
                </w:r>
                <w:r w:rsidR="00AA376E" w:rsidRPr="00AA376E">
                  <w:rPr>
                    <w:rStyle w:val="Hyperlink"/>
                    <w:rFonts w:ascii="Arial" w:hAnsi="Arial" w:cs="Arial"/>
                    <w:caps w:val="0"/>
                  </w:rPr>
                  <w:t>Premissas</w:t>
                </w:r>
                <w:r w:rsidRPr="00AA376E">
                  <w:rPr>
                    <w:rFonts w:ascii="Arial" w:hAnsi="Arial" w:cs="Arial"/>
                    <w:webHidden/>
                  </w:rPr>
                  <w:tab/>
                </w:r>
                <w:r w:rsidRPr="00AA376E">
                  <w:rPr>
                    <w:rFonts w:ascii="Arial" w:hAnsi="Arial" w:cs="Arial"/>
                    <w:webHidden/>
                  </w:rPr>
                  <w:fldChar w:fldCharType="begin"/>
                </w:r>
                <w:r w:rsidRPr="00AA376E">
                  <w:rPr>
                    <w:rFonts w:ascii="Arial" w:hAnsi="Arial" w:cs="Arial"/>
                    <w:webHidden/>
                  </w:rPr>
                  <w:instrText xml:space="preserve"> PAGEREF _Toc167543615 \h </w:instrText>
                </w:r>
                <w:r w:rsidRPr="00AA376E">
                  <w:rPr>
                    <w:rFonts w:ascii="Arial" w:hAnsi="Arial" w:cs="Arial"/>
                    <w:webHidden/>
                  </w:rPr>
                </w:r>
                <w:r w:rsidRPr="00AA376E">
                  <w:rPr>
                    <w:rFonts w:ascii="Arial" w:hAnsi="Arial" w:cs="Arial"/>
                    <w:webHidden/>
                  </w:rPr>
                  <w:fldChar w:fldCharType="separate"/>
                </w:r>
                <w:r w:rsidR="00700130">
                  <w:rPr>
                    <w:rFonts w:ascii="Arial" w:hAnsi="Arial" w:cs="Arial"/>
                    <w:webHidden/>
                  </w:rPr>
                  <w:t>4</w:t>
                </w:r>
                <w:r w:rsidRPr="00AA376E">
                  <w:rPr>
                    <w:rFonts w:ascii="Arial" w:hAnsi="Arial" w:cs="Arial"/>
                    <w:webHidden/>
                  </w:rPr>
                  <w:fldChar w:fldCharType="end"/>
                </w:r>
              </w:hyperlink>
            </w:p>
            <w:p w14:paraId="6F9F4102" w14:textId="51A0DA4D" w:rsidR="008C5966" w:rsidRPr="00AA376E" w:rsidRDefault="008C5966" w:rsidP="00AA376E">
              <w:pPr>
                <w:pStyle w:val="Sumrio1"/>
                <w:spacing w:line="480" w:lineRule="auto"/>
                <w:rPr>
                  <w:rFonts w:ascii="Arial" w:eastAsiaTheme="minorEastAsia" w:hAnsi="Arial" w:cs="Arial"/>
                  <w:b w:val="0"/>
                  <w:bCs w:val="0"/>
                  <w:caps w:val="0"/>
                  <w:kern w:val="2"/>
                  <w:lang w:val="pt-BR" w:eastAsia="pt-BR"/>
                  <w14:ligatures w14:val="standardContextual"/>
                </w:rPr>
              </w:pPr>
              <w:hyperlink w:anchor="_Toc167543616" w:history="1">
                <w:r w:rsidRPr="00AA376E">
                  <w:rPr>
                    <w:rStyle w:val="Hyperlink"/>
                    <w:rFonts w:ascii="Arial" w:hAnsi="Arial" w:cs="Arial"/>
                  </w:rPr>
                  <w:t>8.</w:t>
                </w:r>
                <w:r w:rsidRPr="00AA376E">
                  <w:rPr>
                    <w:rFonts w:ascii="Arial" w:eastAsiaTheme="minorEastAsia" w:hAnsi="Arial" w:cs="Arial"/>
                    <w:b w:val="0"/>
                    <w:bCs w:val="0"/>
                    <w:caps w:val="0"/>
                    <w:kern w:val="2"/>
                    <w:lang w:val="pt-BR" w:eastAsia="pt-BR"/>
                    <w14:ligatures w14:val="standardContextual"/>
                  </w:rPr>
                  <w:tab/>
                </w:r>
                <w:r w:rsidR="00AA376E" w:rsidRPr="00AA376E">
                  <w:rPr>
                    <w:rStyle w:val="Hyperlink"/>
                    <w:rFonts w:ascii="Arial" w:hAnsi="Arial" w:cs="Arial"/>
                    <w:caps w:val="0"/>
                  </w:rPr>
                  <w:t>Restrições</w:t>
                </w:r>
                <w:r w:rsidRPr="00AA376E">
                  <w:rPr>
                    <w:rFonts w:ascii="Arial" w:hAnsi="Arial" w:cs="Arial"/>
                    <w:webHidden/>
                  </w:rPr>
                  <w:tab/>
                </w:r>
                <w:r w:rsidRPr="00AA376E">
                  <w:rPr>
                    <w:rFonts w:ascii="Arial" w:hAnsi="Arial" w:cs="Arial"/>
                    <w:webHidden/>
                  </w:rPr>
                  <w:fldChar w:fldCharType="begin"/>
                </w:r>
                <w:r w:rsidRPr="00AA376E">
                  <w:rPr>
                    <w:rFonts w:ascii="Arial" w:hAnsi="Arial" w:cs="Arial"/>
                    <w:webHidden/>
                  </w:rPr>
                  <w:instrText xml:space="preserve"> PAGEREF _Toc167543616 \h </w:instrText>
                </w:r>
                <w:r w:rsidRPr="00AA376E">
                  <w:rPr>
                    <w:rFonts w:ascii="Arial" w:hAnsi="Arial" w:cs="Arial"/>
                    <w:webHidden/>
                  </w:rPr>
                </w:r>
                <w:r w:rsidRPr="00AA376E">
                  <w:rPr>
                    <w:rFonts w:ascii="Arial" w:hAnsi="Arial" w:cs="Arial"/>
                    <w:webHidden/>
                  </w:rPr>
                  <w:fldChar w:fldCharType="separate"/>
                </w:r>
                <w:r w:rsidR="00700130">
                  <w:rPr>
                    <w:rFonts w:ascii="Arial" w:hAnsi="Arial" w:cs="Arial"/>
                    <w:webHidden/>
                  </w:rPr>
                  <w:t>5</w:t>
                </w:r>
                <w:r w:rsidRPr="00AA376E">
                  <w:rPr>
                    <w:rFonts w:ascii="Arial" w:hAnsi="Arial" w:cs="Arial"/>
                    <w:webHidden/>
                  </w:rPr>
                  <w:fldChar w:fldCharType="end"/>
                </w:r>
              </w:hyperlink>
            </w:p>
            <w:p w14:paraId="4B8DDE64" w14:textId="127DE124" w:rsidR="008C5966" w:rsidRPr="00AA376E" w:rsidRDefault="008C5966" w:rsidP="00AA376E">
              <w:pPr>
                <w:pStyle w:val="Sumrio1"/>
                <w:spacing w:line="480" w:lineRule="auto"/>
                <w:rPr>
                  <w:rFonts w:ascii="Arial" w:eastAsiaTheme="minorEastAsia" w:hAnsi="Arial" w:cs="Arial"/>
                  <w:b w:val="0"/>
                  <w:bCs w:val="0"/>
                  <w:caps w:val="0"/>
                  <w:kern w:val="2"/>
                  <w:lang w:val="pt-BR" w:eastAsia="pt-BR"/>
                  <w14:ligatures w14:val="standardContextual"/>
                </w:rPr>
              </w:pPr>
              <w:hyperlink w:anchor="_Toc167543617" w:history="1">
                <w:r w:rsidRPr="00AA376E">
                  <w:rPr>
                    <w:rStyle w:val="Hyperlink"/>
                    <w:rFonts w:ascii="Arial" w:hAnsi="Arial" w:cs="Arial"/>
                  </w:rPr>
                  <w:t>9.</w:t>
                </w:r>
                <w:r w:rsidRPr="00AA376E">
                  <w:rPr>
                    <w:rFonts w:ascii="Arial" w:eastAsiaTheme="minorEastAsia" w:hAnsi="Arial" w:cs="Arial"/>
                    <w:b w:val="0"/>
                    <w:bCs w:val="0"/>
                    <w:caps w:val="0"/>
                    <w:kern w:val="2"/>
                    <w:lang w:val="pt-BR" w:eastAsia="pt-BR"/>
                    <w14:ligatures w14:val="standardContextual"/>
                  </w:rPr>
                  <w:tab/>
                </w:r>
                <w:r w:rsidR="00AA376E" w:rsidRPr="00AA376E">
                  <w:rPr>
                    <w:rStyle w:val="Hyperlink"/>
                    <w:rFonts w:ascii="Arial" w:hAnsi="Arial" w:cs="Arial"/>
                    <w:caps w:val="0"/>
                  </w:rPr>
                  <w:t>Escopo excluído</w:t>
                </w:r>
                <w:r w:rsidRPr="00AA376E">
                  <w:rPr>
                    <w:rFonts w:ascii="Arial" w:hAnsi="Arial" w:cs="Arial"/>
                    <w:webHidden/>
                  </w:rPr>
                  <w:tab/>
                </w:r>
                <w:r w:rsidRPr="00AA376E">
                  <w:rPr>
                    <w:rFonts w:ascii="Arial" w:hAnsi="Arial" w:cs="Arial"/>
                    <w:webHidden/>
                  </w:rPr>
                  <w:fldChar w:fldCharType="begin"/>
                </w:r>
                <w:r w:rsidRPr="00AA376E">
                  <w:rPr>
                    <w:rFonts w:ascii="Arial" w:hAnsi="Arial" w:cs="Arial"/>
                    <w:webHidden/>
                  </w:rPr>
                  <w:instrText xml:space="preserve"> PAGEREF _Toc167543617 \h </w:instrText>
                </w:r>
                <w:r w:rsidRPr="00AA376E">
                  <w:rPr>
                    <w:rFonts w:ascii="Arial" w:hAnsi="Arial" w:cs="Arial"/>
                    <w:webHidden/>
                  </w:rPr>
                </w:r>
                <w:r w:rsidRPr="00AA376E">
                  <w:rPr>
                    <w:rFonts w:ascii="Arial" w:hAnsi="Arial" w:cs="Arial"/>
                    <w:webHidden/>
                  </w:rPr>
                  <w:fldChar w:fldCharType="separate"/>
                </w:r>
                <w:r w:rsidR="00700130">
                  <w:rPr>
                    <w:rFonts w:ascii="Arial" w:hAnsi="Arial" w:cs="Arial"/>
                    <w:webHidden/>
                  </w:rPr>
                  <w:t>5</w:t>
                </w:r>
                <w:r w:rsidRPr="00AA376E">
                  <w:rPr>
                    <w:rFonts w:ascii="Arial" w:hAnsi="Arial" w:cs="Arial"/>
                    <w:webHidden/>
                  </w:rPr>
                  <w:fldChar w:fldCharType="end"/>
                </w:r>
              </w:hyperlink>
            </w:p>
            <w:p w14:paraId="1C997520" w14:textId="722C2648" w:rsidR="008C5966" w:rsidRPr="00AA376E" w:rsidRDefault="008C5966" w:rsidP="00AA376E">
              <w:pPr>
                <w:pStyle w:val="Sumrio1"/>
                <w:spacing w:line="480" w:lineRule="auto"/>
                <w:rPr>
                  <w:rFonts w:ascii="Arial" w:eastAsiaTheme="minorEastAsia" w:hAnsi="Arial" w:cs="Arial"/>
                  <w:b w:val="0"/>
                  <w:bCs w:val="0"/>
                  <w:caps w:val="0"/>
                  <w:kern w:val="2"/>
                  <w:lang w:val="pt-BR" w:eastAsia="pt-BR"/>
                  <w14:ligatures w14:val="standardContextual"/>
                </w:rPr>
              </w:pPr>
              <w:hyperlink w:anchor="_Toc167543618" w:history="1">
                <w:r w:rsidRPr="00AA376E">
                  <w:rPr>
                    <w:rStyle w:val="Hyperlink"/>
                    <w:rFonts w:ascii="Arial" w:hAnsi="Arial" w:cs="Arial"/>
                  </w:rPr>
                  <w:t>10.</w:t>
                </w:r>
                <w:r w:rsidRPr="00AA376E">
                  <w:rPr>
                    <w:rFonts w:ascii="Arial" w:eastAsiaTheme="minorEastAsia" w:hAnsi="Arial" w:cs="Arial"/>
                    <w:b w:val="0"/>
                    <w:bCs w:val="0"/>
                    <w:caps w:val="0"/>
                    <w:kern w:val="2"/>
                    <w:lang w:val="pt-BR" w:eastAsia="pt-BR"/>
                    <w14:ligatures w14:val="standardContextual"/>
                  </w:rPr>
                  <w:tab/>
                </w:r>
                <w:r w:rsidR="00AA376E" w:rsidRPr="00AA376E">
                  <w:rPr>
                    <w:rStyle w:val="Hyperlink"/>
                    <w:rFonts w:ascii="Arial" w:hAnsi="Arial" w:cs="Arial"/>
                    <w:caps w:val="0"/>
                  </w:rPr>
                  <w:t>Riscos preliminares</w:t>
                </w:r>
                <w:r w:rsidRPr="00AA376E">
                  <w:rPr>
                    <w:rFonts w:ascii="Arial" w:hAnsi="Arial" w:cs="Arial"/>
                    <w:webHidden/>
                  </w:rPr>
                  <w:tab/>
                </w:r>
                <w:r w:rsidRPr="00AA376E">
                  <w:rPr>
                    <w:rFonts w:ascii="Arial" w:hAnsi="Arial" w:cs="Arial"/>
                    <w:webHidden/>
                  </w:rPr>
                  <w:fldChar w:fldCharType="begin"/>
                </w:r>
                <w:r w:rsidRPr="00AA376E">
                  <w:rPr>
                    <w:rFonts w:ascii="Arial" w:hAnsi="Arial" w:cs="Arial"/>
                    <w:webHidden/>
                  </w:rPr>
                  <w:instrText xml:space="preserve"> PAGEREF _Toc167543618 \h </w:instrText>
                </w:r>
                <w:r w:rsidRPr="00AA376E">
                  <w:rPr>
                    <w:rFonts w:ascii="Arial" w:hAnsi="Arial" w:cs="Arial"/>
                    <w:webHidden/>
                  </w:rPr>
                </w:r>
                <w:r w:rsidRPr="00AA376E">
                  <w:rPr>
                    <w:rFonts w:ascii="Arial" w:hAnsi="Arial" w:cs="Arial"/>
                    <w:webHidden/>
                  </w:rPr>
                  <w:fldChar w:fldCharType="separate"/>
                </w:r>
                <w:r w:rsidR="00700130">
                  <w:rPr>
                    <w:rFonts w:ascii="Arial" w:hAnsi="Arial" w:cs="Arial"/>
                    <w:webHidden/>
                  </w:rPr>
                  <w:t>5</w:t>
                </w:r>
                <w:r w:rsidRPr="00AA376E">
                  <w:rPr>
                    <w:rFonts w:ascii="Arial" w:hAnsi="Arial" w:cs="Arial"/>
                    <w:webHidden/>
                  </w:rPr>
                  <w:fldChar w:fldCharType="end"/>
                </w:r>
              </w:hyperlink>
            </w:p>
            <w:p w14:paraId="53B57A66" w14:textId="57AC769D" w:rsidR="008C5966" w:rsidRDefault="008C5966">
              <w:r>
                <w:rPr>
                  <w:b/>
                  <w:bCs/>
                </w:rPr>
                <w:fldChar w:fldCharType="end"/>
              </w:r>
            </w:p>
          </w:sdtContent>
        </w:sdt>
        <w:p w14:paraId="7C242B5D" w14:textId="77777777" w:rsidR="00AA376E" w:rsidRDefault="00AA376E" w:rsidP="00AA0710">
          <w:pPr>
            <w:spacing w:after="200" w:line="276" w:lineRule="auto"/>
          </w:pPr>
        </w:p>
        <w:p w14:paraId="31CBB1FD" w14:textId="77777777" w:rsidR="00AA376E" w:rsidRDefault="00AA376E" w:rsidP="00AA0710">
          <w:pPr>
            <w:spacing w:after="200" w:line="276" w:lineRule="auto"/>
          </w:pPr>
        </w:p>
        <w:p w14:paraId="0F4CC5BE" w14:textId="77777777" w:rsidR="00AA376E" w:rsidRDefault="00AA376E" w:rsidP="00AA0710">
          <w:pPr>
            <w:spacing w:after="200" w:line="276" w:lineRule="auto"/>
          </w:pPr>
        </w:p>
        <w:p w14:paraId="44BE81DB" w14:textId="77777777" w:rsidR="00AA376E" w:rsidRDefault="00AA376E" w:rsidP="00AA0710">
          <w:pPr>
            <w:spacing w:after="200" w:line="276" w:lineRule="auto"/>
          </w:pPr>
        </w:p>
        <w:p w14:paraId="21CE2CBE" w14:textId="77777777" w:rsidR="00AA376E" w:rsidRDefault="00AA376E" w:rsidP="00AA0710">
          <w:pPr>
            <w:spacing w:after="200" w:line="276" w:lineRule="auto"/>
          </w:pPr>
        </w:p>
        <w:p w14:paraId="3F6B756C" w14:textId="5B889522" w:rsidR="00AA0710" w:rsidRDefault="00000000" w:rsidP="00AA0710">
          <w:pPr>
            <w:spacing w:after="200" w:line="276" w:lineRule="auto"/>
          </w:pPr>
        </w:p>
      </w:sdtContent>
    </w:sdt>
    <w:bookmarkStart w:id="0" w:name="_Toc167536881" w:displacedByCustomXml="prev"/>
    <w:p w14:paraId="5D088FD7" w14:textId="77777777" w:rsidR="00AA376E" w:rsidRDefault="00AA376E" w:rsidP="00AA0710">
      <w:pPr>
        <w:spacing w:after="200" w:line="276" w:lineRule="auto"/>
      </w:pPr>
    </w:p>
    <w:p w14:paraId="3E49B112" w14:textId="77777777" w:rsidR="00AA376E" w:rsidRDefault="00AA376E" w:rsidP="00AA0710">
      <w:pPr>
        <w:spacing w:after="200" w:line="276" w:lineRule="auto"/>
      </w:pPr>
    </w:p>
    <w:p w14:paraId="7CC9275F" w14:textId="77777777" w:rsidR="00AA376E" w:rsidRDefault="00AA376E" w:rsidP="00AA0710">
      <w:pPr>
        <w:spacing w:after="200" w:line="276" w:lineRule="auto"/>
      </w:pPr>
    </w:p>
    <w:p w14:paraId="5D42C02D" w14:textId="77777777" w:rsidR="00AA376E" w:rsidRDefault="00AA376E" w:rsidP="00AA0710">
      <w:pPr>
        <w:spacing w:after="200" w:line="276" w:lineRule="auto"/>
      </w:pPr>
    </w:p>
    <w:p w14:paraId="014DB49F" w14:textId="7D97445E" w:rsidR="00542D73" w:rsidRDefault="00750C99" w:rsidP="00AA376E">
      <w:pPr>
        <w:pStyle w:val="TtuloProjeto"/>
      </w:pPr>
      <w:bookmarkStart w:id="1" w:name="_Toc167543609"/>
      <w:r w:rsidRPr="006E270A">
        <w:lastRenderedPageBreak/>
        <w:t>Título</w:t>
      </w:r>
      <w:bookmarkEnd w:id="0"/>
      <w:bookmarkEnd w:id="1"/>
    </w:p>
    <w:p w14:paraId="014DB4A0" w14:textId="77777777" w:rsidR="00AE2B36" w:rsidRPr="006E270A" w:rsidRDefault="00AE2B36" w:rsidP="00AE2B36">
      <w:pPr>
        <w:pStyle w:val="PargrafodaLista"/>
        <w:tabs>
          <w:tab w:val="left" w:pos="0"/>
          <w:tab w:val="left" w:pos="360"/>
        </w:tabs>
        <w:jc w:val="both"/>
        <w:rPr>
          <w:color w:val="0070C0"/>
          <w:sz w:val="36"/>
        </w:rPr>
      </w:pPr>
    </w:p>
    <w:p w14:paraId="014DB4A1" w14:textId="0C955C10" w:rsidR="00750C99" w:rsidRPr="00B301EA" w:rsidRDefault="00591D51" w:rsidP="00AA0710">
      <w:pPr>
        <w:pStyle w:val="PargrafoProjeto"/>
        <w:rPr>
          <w:lang w:val="en-US"/>
        </w:rPr>
      </w:pPr>
      <w:r>
        <w:t xml:space="preserve">Sistema </w:t>
      </w:r>
      <w:proofErr w:type="spellStart"/>
      <w:r w:rsidRPr="00591D51">
        <w:rPr>
          <w:b/>
          <w:bCs/>
          <w:i/>
          <w:iCs/>
          <w:color w:val="9BBB59" w:themeColor="accent3"/>
        </w:rPr>
        <w:t>AnyGym</w:t>
      </w:r>
      <w:proofErr w:type="spellEnd"/>
      <w:r w:rsidRPr="00591D51">
        <w:rPr>
          <w:b/>
          <w:bCs/>
          <w:i/>
          <w:iCs/>
          <w:color w:val="9BBB59" w:themeColor="accent3"/>
        </w:rPr>
        <w:t xml:space="preserve">, </w:t>
      </w:r>
      <w:proofErr w:type="spellStart"/>
      <w:r w:rsidRPr="00591D51">
        <w:rPr>
          <w:b/>
          <w:bCs/>
          <w:i/>
          <w:iCs/>
          <w:color w:val="9BBB59" w:themeColor="accent3"/>
        </w:rPr>
        <w:t>GymAnyWhere</w:t>
      </w:r>
      <w:proofErr w:type="spellEnd"/>
    </w:p>
    <w:p w14:paraId="014DB4A2" w14:textId="77777777" w:rsidR="001C61BC" w:rsidRDefault="001C61BC" w:rsidP="006E270A">
      <w:pPr>
        <w:tabs>
          <w:tab w:val="left" w:pos="0"/>
          <w:tab w:val="left" w:pos="360"/>
        </w:tabs>
        <w:jc w:val="both"/>
        <w:rPr>
          <w:sz w:val="24"/>
        </w:rPr>
      </w:pPr>
    </w:p>
    <w:p w14:paraId="014DB4A3" w14:textId="77777777" w:rsidR="001C61BC" w:rsidRDefault="001C61BC" w:rsidP="0098224E">
      <w:pPr>
        <w:pStyle w:val="TtuloProjeto"/>
      </w:pPr>
      <w:bookmarkStart w:id="2" w:name="_Toc167536882"/>
      <w:bookmarkStart w:id="3" w:name="_Toc167543610"/>
      <w:r w:rsidRPr="006E270A">
        <w:t>Objetivo</w:t>
      </w:r>
      <w:bookmarkEnd w:id="2"/>
      <w:bookmarkEnd w:id="3"/>
    </w:p>
    <w:p w14:paraId="014DB4A4" w14:textId="77777777" w:rsidR="00AE2B36" w:rsidRPr="006E270A" w:rsidRDefault="00AE2B36" w:rsidP="00AE2B36">
      <w:pPr>
        <w:pStyle w:val="PargrafodaLista"/>
        <w:tabs>
          <w:tab w:val="left" w:pos="0"/>
          <w:tab w:val="left" w:pos="360"/>
        </w:tabs>
        <w:jc w:val="both"/>
        <w:rPr>
          <w:color w:val="0070C0"/>
          <w:sz w:val="36"/>
        </w:rPr>
      </w:pPr>
    </w:p>
    <w:p w14:paraId="014DB4A5" w14:textId="36BFCA84" w:rsidR="001C61BC" w:rsidRDefault="00005B52" w:rsidP="00AA0710">
      <w:pPr>
        <w:pStyle w:val="PargrafoProjeto"/>
      </w:pPr>
      <w:r>
        <w:t xml:space="preserve">Entregar até 10 de dezembro de 2024, uma plataforma de acompanhamento de treinos de academia, assim como </w:t>
      </w:r>
      <w:r w:rsidR="00EE1BFE">
        <w:t>possibilitar ao usuário da plataforma acesso a qualquer academia conveniada a plataforma.</w:t>
      </w:r>
    </w:p>
    <w:p w14:paraId="014DB4A6" w14:textId="77777777" w:rsidR="00E63EF3" w:rsidRDefault="00E63EF3" w:rsidP="00AA0710">
      <w:pPr>
        <w:pStyle w:val="PargrafoProjeto"/>
      </w:pPr>
    </w:p>
    <w:p w14:paraId="014DB4A9" w14:textId="77777777" w:rsidR="00544574" w:rsidRDefault="00544574" w:rsidP="0098224E">
      <w:pPr>
        <w:pStyle w:val="TtuloProjeto"/>
      </w:pPr>
      <w:bookmarkStart w:id="4" w:name="_Toc167536883"/>
      <w:bookmarkStart w:id="5" w:name="_Toc167543611"/>
      <w:r w:rsidRPr="006E270A">
        <w:t>Justificativa</w:t>
      </w:r>
      <w:bookmarkEnd w:id="4"/>
      <w:bookmarkEnd w:id="5"/>
    </w:p>
    <w:p w14:paraId="014DB4AA" w14:textId="77777777" w:rsidR="00AE2B36" w:rsidRPr="006E270A" w:rsidRDefault="00AE2B36" w:rsidP="00AE2B36">
      <w:pPr>
        <w:pStyle w:val="PargrafodaLista"/>
        <w:tabs>
          <w:tab w:val="left" w:pos="0"/>
          <w:tab w:val="left" w:pos="360"/>
        </w:tabs>
        <w:jc w:val="both"/>
        <w:rPr>
          <w:color w:val="0070C0"/>
          <w:sz w:val="36"/>
        </w:rPr>
      </w:pPr>
    </w:p>
    <w:p w14:paraId="014DB4B1" w14:textId="4D16A76D" w:rsidR="00A77031" w:rsidRDefault="003A6018" w:rsidP="00AA0710">
      <w:pPr>
        <w:pStyle w:val="PargrafoProjeto"/>
      </w:pPr>
      <w:r>
        <w:t xml:space="preserve">Demanda por uma plataforma </w:t>
      </w:r>
      <w:r w:rsidR="00FB47CD">
        <w:t xml:space="preserve">aonde os usuários consigam </w:t>
      </w:r>
      <w:r w:rsidR="00461F26">
        <w:t>praticar</w:t>
      </w:r>
      <w:r w:rsidR="00FB47CD">
        <w:t xml:space="preserve"> a atividade física de treino de academia, sem a necessidade de filiação </w:t>
      </w:r>
      <w:r w:rsidR="00461F26">
        <w:t>à uma</w:t>
      </w:r>
      <w:r w:rsidR="00FB47CD">
        <w:t xml:space="preserve"> academia especifica, através de uma plataforma </w:t>
      </w:r>
      <w:r w:rsidR="001728B6">
        <w:t>com</w:t>
      </w:r>
      <w:r w:rsidR="00FB47CD">
        <w:t xml:space="preserve"> academia</w:t>
      </w:r>
      <w:r w:rsidR="001728B6">
        <w:t>s</w:t>
      </w:r>
      <w:r w:rsidR="00FB47CD">
        <w:t xml:space="preserve"> conveniadas, possibilitando ao usuário acesso a qualquer academia, seja a cidade que for.</w:t>
      </w:r>
    </w:p>
    <w:p w14:paraId="5C7CB384" w14:textId="77777777" w:rsidR="002A14C0" w:rsidRDefault="002A14C0" w:rsidP="00AA0710">
      <w:pPr>
        <w:pStyle w:val="PargrafoProjeto"/>
      </w:pPr>
    </w:p>
    <w:p w14:paraId="0B7C4895" w14:textId="25EE3350" w:rsidR="002A14C0" w:rsidRDefault="002A14C0" w:rsidP="00AA0710">
      <w:pPr>
        <w:pStyle w:val="PargrafoProjeto"/>
      </w:pPr>
      <w:r>
        <w:t xml:space="preserve">Perfil do usuário que justifica a demanda, pessoas que viajam </w:t>
      </w:r>
      <w:r w:rsidR="00F21646">
        <w:t xml:space="preserve">diariamente ou que possuem uma rotina aonde elas não consigam passar muito tempo na mesma cidade, e que gostariam de manter uma rotina de exercícios, </w:t>
      </w:r>
      <w:r w:rsidR="00FE1894">
        <w:t>a plataforma tem como facilitador aproximar academias que queiram esses alunos, com os próprios alunos.</w:t>
      </w:r>
    </w:p>
    <w:p w14:paraId="014DB4B2" w14:textId="77777777" w:rsidR="00544574" w:rsidRPr="00A77031" w:rsidRDefault="00544574" w:rsidP="006E270A">
      <w:pPr>
        <w:tabs>
          <w:tab w:val="left" w:pos="0"/>
          <w:tab w:val="left" w:pos="360"/>
        </w:tabs>
        <w:jc w:val="both"/>
        <w:rPr>
          <w:sz w:val="24"/>
        </w:rPr>
      </w:pPr>
    </w:p>
    <w:p w14:paraId="014DB4B3" w14:textId="77777777" w:rsidR="00244BC4" w:rsidRDefault="00244BC4" w:rsidP="006E270A">
      <w:pPr>
        <w:tabs>
          <w:tab w:val="left" w:pos="0"/>
          <w:tab w:val="left" w:pos="360"/>
        </w:tabs>
        <w:jc w:val="both"/>
        <w:rPr>
          <w:sz w:val="24"/>
        </w:rPr>
      </w:pPr>
    </w:p>
    <w:p w14:paraId="014DB4B4" w14:textId="10AA2245" w:rsidR="00737664" w:rsidRDefault="00737664" w:rsidP="0098224E">
      <w:pPr>
        <w:pStyle w:val="TtuloProjeto"/>
      </w:pPr>
      <w:bookmarkStart w:id="6" w:name="_Toc167536884"/>
      <w:bookmarkStart w:id="7" w:name="_Toc167543612"/>
      <w:r w:rsidRPr="006E270A">
        <w:t xml:space="preserve">Descrição </w:t>
      </w:r>
      <w:r w:rsidR="00D36B7E">
        <w:t>g</w:t>
      </w:r>
      <w:r w:rsidRPr="006E270A">
        <w:t>eral</w:t>
      </w:r>
      <w:bookmarkEnd w:id="6"/>
      <w:bookmarkEnd w:id="7"/>
    </w:p>
    <w:p w14:paraId="014DB4B5" w14:textId="77777777" w:rsidR="00AE2B36" w:rsidRPr="006E270A" w:rsidRDefault="00AE2B36" w:rsidP="00AE2B36">
      <w:pPr>
        <w:pStyle w:val="PargrafodaLista"/>
        <w:tabs>
          <w:tab w:val="left" w:pos="0"/>
          <w:tab w:val="left" w:pos="360"/>
        </w:tabs>
        <w:jc w:val="both"/>
        <w:rPr>
          <w:color w:val="0070C0"/>
          <w:sz w:val="36"/>
        </w:rPr>
      </w:pPr>
    </w:p>
    <w:p w14:paraId="014DB4B8" w14:textId="7ADE0EB8" w:rsidR="00C44DD2" w:rsidRDefault="008C09B8" w:rsidP="00AA0710">
      <w:pPr>
        <w:pStyle w:val="PargrafoProjeto"/>
      </w:pPr>
      <w:r>
        <w:t xml:space="preserve">A plataforma a ser desenvolvida tem como principal </w:t>
      </w:r>
      <w:r w:rsidR="00DC523A">
        <w:t xml:space="preserve">objetivo em realizar convênios com o máximo de academias possível afim de </w:t>
      </w:r>
      <w:r w:rsidR="00D90573">
        <w:t>aproximar alunos com rotinas das mais variadas, mas que queriam manter uma rotina de exercícios.</w:t>
      </w:r>
    </w:p>
    <w:p w14:paraId="563C467C" w14:textId="77777777" w:rsidR="00D90573" w:rsidRDefault="00D90573" w:rsidP="00AA0710">
      <w:pPr>
        <w:pStyle w:val="PargrafoProjeto"/>
      </w:pPr>
    </w:p>
    <w:p w14:paraId="12D43544" w14:textId="58F980B7" w:rsidR="00D90573" w:rsidRPr="00C44DD2" w:rsidRDefault="0057413F" w:rsidP="00AA0710">
      <w:pPr>
        <w:pStyle w:val="PargrafoProjeto"/>
      </w:pPr>
      <w:r>
        <w:t>Além dos</w:t>
      </w:r>
      <w:r w:rsidR="00D36B7E">
        <w:t xml:space="preserve"> usuários consigam planejar e acompanhar sua</w:t>
      </w:r>
      <w:r w:rsidR="00743323">
        <w:t>s</w:t>
      </w:r>
      <w:r w:rsidR="00D36B7E">
        <w:t xml:space="preserve"> rotinas de treino.</w:t>
      </w:r>
    </w:p>
    <w:p w14:paraId="014DB4B9" w14:textId="77777777" w:rsidR="00C44DD2" w:rsidRDefault="00C44DD2" w:rsidP="006E270A">
      <w:pPr>
        <w:tabs>
          <w:tab w:val="left" w:pos="0"/>
          <w:tab w:val="left" w:pos="360"/>
        </w:tabs>
        <w:jc w:val="both"/>
        <w:rPr>
          <w:sz w:val="24"/>
        </w:rPr>
      </w:pPr>
    </w:p>
    <w:p w14:paraId="06949AA6" w14:textId="21F9A3C0" w:rsidR="00743323" w:rsidRDefault="00743323" w:rsidP="00743323">
      <w:pPr>
        <w:pStyle w:val="PargrafoProjeto"/>
      </w:pPr>
      <w:r>
        <w:t xml:space="preserve">A plataforma tem a necessidade de ser online e garantir a sincronização dos dados da plataforma e sistemas das academias conveniadas, afim de garantir ao </w:t>
      </w:r>
      <w:r>
        <w:lastRenderedPageBreak/>
        <w:t xml:space="preserve">usuário total acompanhamento de sua rotina de treinos, assim como a academia conveniada tem um controle </w:t>
      </w:r>
      <w:r w:rsidR="0050051E">
        <w:t>sobre o recebimento da plataforma o aluguel das diárias, e ao administrador da plataforma, o pagamento e acompanhamento do uso.</w:t>
      </w:r>
    </w:p>
    <w:p w14:paraId="2BC85FFC" w14:textId="77777777" w:rsidR="00C56BB1" w:rsidRDefault="00C56BB1" w:rsidP="00743323">
      <w:pPr>
        <w:pStyle w:val="PargrafoProjeto"/>
      </w:pPr>
    </w:p>
    <w:p w14:paraId="014DB4BA" w14:textId="77777777" w:rsidR="00A4453E" w:rsidRDefault="00A4453E" w:rsidP="0098224E">
      <w:pPr>
        <w:pStyle w:val="TtuloProjeto"/>
      </w:pPr>
      <w:bookmarkStart w:id="8" w:name="_Toc167536885"/>
      <w:bookmarkStart w:id="9" w:name="_Toc167543613"/>
      <w:r>
        <w:t>Equipe</w:t>
      </w:r>
      <w:bookmarkEnd w:id="8"/>
      <w:bookmarkEnd w:id="9"/>
    </w:p>
    <w:p w14:paraId="014DB4BB" w14:textId="77777777" w:rsidR="00A36228" w:rsidRPr="00A36228" w:rsidRDefault="00A36228" w:rsidP="00A36228">
      <w:pPr>
        <w:tabs>
          <w:tab w:val="left" w:pos="0"/>
          <w:tab w:val="left" w:pos="360"/>
        </w:tabs>
        <w:jc w:val="both"/>
        <w:rPr>
          <w:color w:val="0070C0"/>
          <w:sz w:val="36"/>
        </w:rPr>
      </w:pPr>
    </w:p>
    <w:tbl>
      <w:tblPr>
        <w:tblStyle w:val="TabeladeLista4-nfase3"/>
        <w:tblW w:w="0" w:type="auto"/>
        <w:tblLook w:val="04A0" w:firstRow="1" w:lastRow="0" w:firstColumn="1" w:lastColumn="0" w:noHBand="0" w:noVBand="1"/>
      </w:tblPr>
      <w:tblGrid>
        <w:gridCol w:w="4522"/>
        <w:gridCol w:w="4523"/>
      </w:tblGrid>
      <w:tr w:rsidR="006F594A" w14:paraId="014DB4BE" w14:textId="77777777" w:rsidTr="00AA07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2" w:type="dxa"/>
          </w:tcPr>
          <w:p w14:paraId="014DB4BC" w14:textId="77777777" w:rsidR="006F594A" w:rsidRPr="006F594A" w:rsidRDefault="006F594A" w:rsidP="00AA0710">
            <w:pPr>
              <w:pStyle w:val="PargrafoProjeto"/>
            </w:pPr>
            <w:r w:rsidRPr="006F594A">
              <w:t>Nome</w:t>
            </w:r>
          </w:p>
        </w:tc>
        <w:tc>
          <w:tcPr>
            <w:tcW w:w="4523" w:type="dxa"/>
          </w:tcPr>
          <w:p w14:paraId="014DB4BD" w14:textId="77777777" w:rsidR="006F594A" w:rsidRPr="006F594A" w:rsidRDefault="006F594A" w:rsidP="00AA0710">
            <w:pPr>
              <w:pStyle w:val="PargrafoProje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F594A">
              <w:t>Papel</w:t>
            </w:r>
          </w:p>
        </w:tc>
      </w:tr>
      <w:tr w:rsidR="006F594A" w14:paraId="014DB4C1" w14:textId="77777777" w:rsidTr="00AA07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2" w:type="dxa"/>
          </w:tcPr>
          <w:p w14:paraId="014DB4BF" w14:textId="04E8027F" w:rsidR="006F594A" w:rsidRPr="006F594A" w:rsidRDefault="00DB00D6" w:rsidP="00DB00D6">
            <w:pPr>
              <w:pStyle w:val="PargrafoProjeto"/>
              <w:rPr>
                <w:sz w:val="22"/>
                <w:lang w:val="en-US"/>
              </w:rPr>
            </w:pPr>
            <w:r>
              <w:rPr>
                <w:sz w:val="22"/>
              </w:rPr>
              <w:t>Thiago Majarão Longo</w:t>
            </w:r>
          </w:p>
        </w:tc>
        <w:tc>
          <w:tcPr>
            <w:tcW w:w="4523" w:type="dxa"/>
          </w:tcPr>
          <w:p w14:paraId="014DB4C0" w14:textId="651CFFB3" w:rsidR="006F594A" w:rsidRPr="006F594A" w:rsidRDefault="00DB00D6" w:rsidP="00AA0710">
            <w:pPr>
              <w:pStyle w:val="PargrafoProje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Gerente e </w:t>
            </w:r>
            <w:r w:rsidR="006B48FD">
              <w:rPr>
                <w:sz w:val="22"/>
              </w:rPr>
              <w:t>f</w:t>
            </w:r>
            <w:r>
              <w:rPr>
                <w:sz w:val="22"/>
              </w:rPr>
              <w:t xml:space="preserve">acilitador do </w:t>
            </w:r>
            <w:r w:rsidR="006B48FD">
              <w:rPr>
                <w:sz w:val="22"/>
              </w:rPr>
              <w:t>p</w:t>
            </w:r>
            <w:r>
              <w:rPr>
                <w:sz w:val="22"/>
              </w:rPr>
              <w:t>rojeto</w:t>
            </w:r>
          </w:p>
        </w:tc>
      </w:tr>
      <w:tr w:rsidR="006F594A" w14:paraId="014DB4C4" w14:textId="77777777" w:rsidTr="00AA07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2" w:type="dxa"/>
          </w:tcPr>
          <w:p w14:paraId="014DB4C2" w14:textId="0940CB5C" w:rsidR="006F594A" w:rsidRPr="006F594A" w:rsidRDefault="00DB00D6" w:rsidP="00AA0710">
            <w:pPr>
              <w:pStyle w:val="PargrafoProjeto"/>
              <w:rPr>
                <w:sz w:val="22"/>
              </w:rPr>
            </w:pPr>
            <w:r>
              <w:rPr>
                <w:sz w:val="22"/>
              </w:rPr>
              <w:t>Tiago Ferrari</w:t>
            </w:r>
          </w:p>
        </w:tc>
        <w:tc>
          <w:tcPr>
            <w:tcW w:w="4523" w:type="dxa"/>
          </w:tcPr>
          <w:p w14:paraId="014DB4C3" w14:textId="685D3CB8" w:rsidR="006F594A" w:rsidRPr="006F594A" w:rsidRDefault="00DB00D6" w:rsidP="00AA0710">
            <w:pPr>
              <w:pStyle w:val="PargrafoProje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Desenvolvedor</w:t>
            </w:r>
          </w:p>
        </w:tc>
      </w:tr>
      <w:tr w:rsidR="006F594A" w14:paraId="014DB4C7" w14:textId="77777777" w:rsidTr="00AA07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2" w:type="dxa"/>
          </w:tcPr>
          <w:p w14:paraId="014DB4C5" w14:textId="3FBB6147" w:rsidR="006F594A" w:rsidRPr="006F594A" w:rsidRDefault="00DB00D6" w:rsidP="00AA0710">
            <w:pPr>
              <w:pStyle w:val="PargrafoProjeto"/>
              <w:rPr>
                <w:sz w:val="22"/>
              </w:rPr>
            </w:pPr>
            <w:r>
              <w:rPr>
                <w:sz w:val="22"/>
              </w:rPr>
              <w:t>João Moreno</w:t>
            </w:r>
          </w:p>
        </w:tc>
        <w:tc>
          <w:tcPr>
            <w:tcW w:w="4523" w:type="dxa"/>
          </w:tcPr>
          <w:p w14:paraId="014DB4C6" w14:textId="0ED86ABD" w:rsidR="006F594A" w:rsidRPr="006F594A" w:rsidRDefault="00DB00D6" w:rsidP="00AA0710">
            <w:pPr>
              <w:pStyle w:val="PargrafoProje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Desenvolvedor</w:t>
            </w:r>
          </w:p>
        </w:tc>
      </w:tr>
    </w:tbl>
    <w:p w14:paraId="014DB4D1" w14:textId="77777777" w:rsidR="006F594A" w:rsidRDefault="006F594A" w:rsidP="006F594A">
      <w:pPr>
        <w:tabs>
          <w:tab w:val="left" w:pos="0"/>
          <w:tab w:val="left" w:pos="360"/>
        </w:tabs>
        <w:jc w:val="both"/>
        <w:rPr>
          <w:color w:val="0070C0"/>
          <w:sz w:val="36"/>
        </w:rPr>
      </w:pPr>
    </w:p>
    <w:p w14:paraId="014DB4D3" w14:textId="2FB26298" w:rsidR="00A4453E" w:rsidRDefault="00A4453E" w:rsidP="0098224E">
      <w:pPr>
        <w:pStyle w:val="TtuloProjeto"/>
      </w:pPr>
      <w:bookmarkStart w:id="10" w:name="_Toc167536886"/>
      <w:bookmarkStart w:id="11" w:name="_Toc167543614"/>
      <w:r>
        <w:t xml:space="preserve">Partes </w:t>
      </w:r>
      <w:r w:rsidR="00C56BB1">
        <w:t>i</w:t>
      </w:r>
      <w:r>
        <w:t>nteressadas</w:t>
      </w:r>
      <w:bookmarkEnd w:id="10"/>
      <w:bookmarkEnd w:id="11"/>
    </w:p>
    <w:p w14:paraId="014DB4D5" w14:textId="77777777" w:rsidR="006C1129" w:rsidRPr="00A36228" w:rsidRDefault="006C1129" w:rsidP="006C1129">
      <w:pPr>
        <w:tabs>
          <w:tab w:val="left" w:pos="0"/>
          <w:tab w:val="left" w:pos="360"/>
        </w:tabs>
        <w:jc w:val="both"/>
        <w:rPr>
          <w:color w:val="0070C0"/>
          <w:sz w:val="36"/>
        </w:rPr>
      </w:pPr>
    </w:p>
    <w:tbl>
      <w:tblPr>
        <w:tblStyle w:val="TabeladeGrade4-nfase3"/>
        <w:tblW w:w="0" w:type="auto"/>
        <w:tblLook w:val="04A0" w:firstRow="1" w:lastRow="0" w:firstColumn="1" w:lastColumn="0" w:noHBand="0" w:noVBand="1"/>
      </w:tblPr>
      <w:tblGrid>
        <w:gridCol w:w="2943"/>
        <w:gridCol w:w="6102"/>
      </w:tblGrid>
      <w:tr w:rsidR="006C1129" w14:paraId="014DB4D8" w14:textId="77777777" w:rsidTr="00056A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14:paraId="014DB4D6" w14:textId="77777777" w:rsidR="006C1129" w:rsidRPr="006F594A" w:rsidRDefault="006C1129" w:rsidP="00AA0710">
            <w:pPr>
              <w:pStyle w:val="PargrafoProjeto"/>
            </w:pPr>
            <w:r w:rsidRPr="006F594A">
              <w:t>Nome</w:t>
            </w:r>
          </w:p>
        </w:tc>
        <w:tc>
          <w:tcPr>
            <w:tcW w:w="6102" w:type="dxa"/>
          </w:tcPr>
          <w:p w14:paraId="014DB4D7" w14:textId="77777777" w:rsidR="006C1129" w:rsidRPr="006F594A" w:rsidRDefault="006C1129" w:rsidP="00AA0710">
            <w:pPr>
              <w:pStyle w:val="PargrafoProje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</w:tr>
      <w:tr w:rsidR="006C1129" w14:paraId="014DB4DB" w14:textId="77777777" w:rsidTr="00056A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14:paraId="014DB4D9" w14:textId="61FDE59B" w:rsidR="006C1129" w:rsidRPr="006F594A" w:rsidRDefault="006B48FD" w:rsidP="00AA0710">
            <w:pPr>
              <w:pStyle w:val="PargrafoProjeto"/>
              <w:rPr>
                <w:sz w:val="22"/>
                <w:lang w:val="en-US"/>
              </w:rPr>
            </w:pPr>
            <w:r>
              <w:rPr>
                <w:sz w:val="22"/>
              </w:rPr>
              <w:t>Equipe do projeto</w:t>
            </w:r>
          </w:p>
        </w:tc>
        <w:tc>
          <w:tcPr>
            <w:tcW w:w="6102" w:type="dxa"/>
          </w:tcPr>
          <w:p w14:paraId="014DB4DA" w14:textId="4EFC8C70" w:rsidR="006C1129" w:rsidRPr="006F594A" w:rsidRDefault="00056A56" w:rsidP="00AA0710">
            <w:pPr>
              <w:pStyle w:val="PargrafoProje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Entrega da plataforma conforme escopo e prazo.</w:t>
            </w:r>
          </w:p>
        </w:tc>
      </w:tr>
      <w:tr w:rsidR="006C1129" w14:paraId="014DB4DE" w14:textId="77777777" w:rsidTr="00056A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14:paraId="014DB4DC" w14:textId="4F22882F" w:rsidR="006C1129" w:rsidRPr="006F594A" w:rsidRDefault="00056A56" w:rsidP="00AA0710">
            <w:pPr>
              <w:pStyle w:val="PargrafoProjeto"/>
              <w:rPr>
                <w:sz w:val="22"/>
              </w:rPr>
            </w:pPr>
            <w:r>
              <w:rPr>
                <w:sz w:val="22"/>
              </w:rPr>
              <w:t>Usuários/alunos</w:t>
            </w:r>
          </w:p>
        </w:tc>
        <w:tc>
          <w:tcPr>
            <w:tcW w:w="6102" w:type="dxa"/>
          </w:tcPr>
          <w:p w14:paraId="014DB4DD" w14:textId="7E113979" w:rsidR="006C1129" w:rsidRPr="008B2E98" w:rsidRDefault="00056A56" w:rsidP="00AA0710">
            <w:pPr>
              <w:pStyle w:val="PargrafoProje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Todos os usuários/alunos da plataforma.</w:t>
            </w:r>
          </w:p>
        </w:tc>
      </w:tr>
      <w:tr w:rsidR="006C1129" w14:paraId="014DB4E1" w14:textId="77777777" w:rsidTr="00056A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14:paraId="014DB4DF" w14:textId="64864088" w:rsidR="006C1129" w:rsidRPr="006F594A" w:rsidRDefault="00056A56" w:rsidP="00AA0710">
            <w:pPr>
              <w:pStyle w:val="PargrafoProjeto"/>
              <w:rPr>
                <w:sz w:val="22"/>
              </w:rPr>
            </w:pPr>
            <w:r>
              <w:rPr>
                <w:sz w:val="22"/>
              </w:rPr>
              <w:t>Academias conveniadas</w:t>
            </w:r>
          </w:p>
        </w:tc>
        <w:tc>
          <w:tcPr>
            <w:tcW w:w="6102" w:type="dxa"/>
          </w:tcPr>
          <w:p w14:paraId="014DB4E0" w14:textId="5FB9D4B0" w:rsidR="006C1129" w:rsidRPr="006F594A" w:rsidRDefault="00056A56" w:rsidP="00AA0710">
            <w:pPr>
              <w:pStyle w:val="PargrafoProje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Todas as academias conveniadas a plataforma.</w:t>
            </w:r>
          </w:p>
        </w:tc>
      </w:tr>
    </w:tbl>
    <w:p w14:paraId="014DB4EE" w14:textId="77777777" w:rsidR="00544574" w:rsidRDefault="00544574" w:rsidP="006E270A">
      <w:pPr>
        <w:tabs>
          <w:tab w:val="left" w:pos="0"/>
          <w:tab w:val="left" w:pos="360"/>
        </w:tabs>
        <w:jc w:val="both"/>
        <w:rPr>
          <w:sz w:val="24"/>
        </w:rPr>
      </w:pPr>
    </w:p>
    <w:p w14:paraId="014DB4EF" w14:textId="77777777" w:rsidR="00A4453E" w:rsidRDefault="00A4453E" w:rsidP="006E270A">
      <w:pPr>
        <w:tabs>
          <w:tab w:val="left" w:pos="0"/>
          <w:tab w:val="left" w:pos="360"/>
        </w:tabs>
        <w:jc w:val="both"/>
        <w:rPr>
          <w:sz w:val="24"/>
        </w:rPr>
      </w:pPr>
    </w:p>
    <w:p w14:paraId="014DB4F0" w14:textId="77777777" w:rsidR="00950FDA" w:rsidRDefault="00950FDA" w:rsidP="0098224E">
      <w:pPr>
        <w:pStyle w:val="TtuloProjeto"/>
      </w:pPr>
      <w:bookmarkStart w:id="12" w:name="_Toc167536887"/>
      <w:bookmarkStart w:id="13" w:name="_Toc167543615"/>
      <w:r w:rsidRPr="006E270A">
        <w:t>Premissas</w:t>
      </w:r>
      <w:bookmarkEnd w:id="12"/>
      <w:bookmarkEnd w:id="13"/>
    </w:p>
    <w:p w14:paraId="014DB4F1" w14:textId="77777777" w:rsidR="006C5CDF" w:rsidRDefault="006C5CDF" w:rsidP="006C5CDF">
      <w:pPr>
        <w:pStyle w:val="PargrafodaLista"/>
        <w:tabs>
          <w:tab w:val="left" w:pos="360"/>
          <w:tab w:val="left" w:pos="8730"/>
        </w:tabs>
        <w:ind w:left="1440" w:right="99"/>
        <w:jc w:val="both"/>
        <w:rPr>
          <w:sz w:val="24"/>
        </w:rPr>
      </w:pPr>
    </w:p>
    <w:p w14:paraId="014DB4F3" w14:textId="5A641B21" w:rsidR="006471A6" w:rsidRDefault="001B581A" w:rsidP="00AA0710">
      <w:pPr>
        <w:pStyle w:val="PargrafoProjeto"/>
        <w:numPr>
          <w:ilvl w:val="0"/>
          <w:numId w:val="32"/>
        </w:numPr>
      </w:pPr>
      <w:r>
        <w:t xml:space="preserve">Para </w:t>
      </w:r>
      <w:r w:rsidR="00E02002">
        <w:t xml:space="preserve">o desenvolvimento </w:t>
      </w:r>
      <w:r>
        <w:t>eficiente d</w:t>
      </w:r>
      <w:r w:rsidR="00E02002">
        <w:t xml:space="preserve">a plataforma a equipe do projeto se compromete a cumprir os prazos, e </w:t>
      </w:r>
      <w:r w:rsidR="00887E83">
        <w:t>cada</w:t>
      </w:r>
      <w:r w:rsidR="00E02002">
        <w:t xml:space="preserve"> membro da equipe sempre notificar impedimentos.</w:t>
      </w:r>
    </w:p>
    <w:p w14:paraId="014DB4F4" w14:textId="77777777" w:rsidR="001B581A" w:rsidRDefault="001B581A" w:rsidP="00AA0710">
      <w:pPr>
        <w:pStyle w:val="PargrafoProjeto"/>
      </w:pPr>
    </w:p>
    <w:p w14:paraId="014DB4F5" w14:textId="5BB5E672" w:rsidR="001B581A" w:rsidRPr="00371D28" w:rsidRDefault="00887E83" w:rsidP="00AA0710">
      <w:pPr>
        <w:pStyle w:val="PargrafoProjeto"/>
        <w:numPr>
          <w:ilvl w:val="0"/>
          <w:numId w:val="32"/>
        </w:numPr>
      </w:pPr>
      <w:r>
        <w:t xml:space="preserve">Cada membro da equipe </w:t>
      </w:r>
      <w:r w:rsidR="005C0A67">
        <w:t xml:space="preserve">aperfeiçoar as técnicas de desenvolvimento </w:t>
      </w:r>
      <w:proofErr w:type="spellStart"/>
      <w:r w:rsidR="005C0A67">
        <w:t>FullStack</w:t>
      </w:r>
      <w:proofErr w:type="spellEnd"/>
      <w:r w:rsidR="005C0A67">
        <w:t xml:space="preserve"> .Net, C# como linguagem de desenvolvimento do </w:t>
      </w:r>
      <w:proofErr w:type="spellStart"/>
      <w:r w:rsidR="005C0A67">
        <w:t>backend</w:t>
      </w:r>
      <w:proofErr w:type="spellEnd"/>
      <w:r w:rsidR="005C0A67">
        <w:t xml:space="preserve">, e </w:t>
      </w:r>
      <w:proofErr w:type="spellStart"/>
      <w:r w:rsidR="005C0A67">
        <w:t>Blazor</w:t>
      </w:r>
      <w:proofErr w:type="spellEnd"/>
      <w:r w:rsidR="005C0A67">
        <w:t xml:space="preserve"> como linguagem de desenvolvimento </w:t>
      </w:r>
      <w:proofErr w:type="spellStart"/>
      <w:r w:rsidR="005C0A67">
        <w:t>frontend</w:t>
      </w:r>
      <w:proofErr w:type="spellEnd"/>
      <w:r w:rsidR="005C0A67">
        <w:t>, assim como gerenciamento de projeto.</w:t>
      </w:r>
    </w:p>
    <w:p w14:paraId="014DB4F6" w14:textId="77777777" w:rsidR="00950FDA" w:rsidRDefault="00950FDA" w:rsidP="00AE2B36">
      <w:pPr>
        <w:tabs>
          <w:tab w:val="left" w:pos="0"/>
          <w:tab w:val="left" w:pos="360"/>
        </w:tabs>
        <w:jc w:val="both"/>
        <w:rPr>
          <w:sz w:val="32"/>
        </w:rPr>
      </w:pPr>
    </w:p>
    <w:p w14:paraId="28F2F91C" w14:textId="77777777" w:rsidR="005C0A67" w:rsidRDefault="005C0A67" w:rsidP="00AE2B36">
      <w:pPr>
        <w:tabs>
          <w:tab w:val="left" w:pos="0"/>
          <w:tab w:val="left" w:pos="360"/>
        </w:tabs>
        <w:jc w:val="both"/>
        <w:rPr>
          <w:sz w:val="32"/>
        </w:rPr>
      </w:pPr>
    </w:p>
    <w:p w14:paraId="45E0B5F0" w14:textId="77777777" w:rsidR="005C0A67" w:rsidRPr="00AE2B36" w:rsidRDefault="005C0A67" w:rsidP="00AE2B36">
      <w:pPr>
        <w:tabs>
          <w:tab w:val="left" w:pos="0"/>
          <w:tab w:val="left" w:pos="360"/>
        </w:tabs>
        <w:jc w:val="both"/>
        <w:rPr>
          <w:sz w:val="32"/>
        </w:rPr>
      </w:pPr>
    </w:p>
    <w:p w14:paraId="014DB4F7" w14:textId="77777777" w:rsidR="00950FDA" w:rsidRDefault="00950FDA" w:rsidP="0098224E">
      <w:pPr>
        <w:pStyle w:val="TtuloProjeto"/>
      </w:pPr>
      <w:bookmarkStart w:id="14" w:name="_Toc167536888"/>
      <w:bookmarkStart w:id="15" w:name="_Toc167543616"/>
      <w:r w:rsidRPr="006E270A">
        <w:lastRenderedPageBreak/>
        <w:t>Restrições</w:t>
      </w:r>
      <w:bookmarkEnd w:id="14"/>
      <w:bookmarkEnd w:id="15"/>
    </w:p>
    <w:p w14:paraId="014DB4F8" w14:textId="77777777" w:rsidR="006C5CDF" w:rsidRDefault="006C5CDF" w:rsidP="006C5CDF">
      <w:pPr>
        <w:pStyle w:val="PargrafodaLista"/>
        <w:tabs>
          <w:tab w:val="left" w:pos="0"/>
          <w:tab w:val="left" w:pos="360"/>
        </w:tabs>
        <w:ind w:left="1440"/>
        <w:jc w:val="both"/>
        <w:rPr>
          <w:sz w:val="24"/>
        </w:rPr>
      </w:pPr>
    </w:p>
    <w:p w14:paraId="6292D602" w14:textId="77777777" w:rsidR="005C0A67" w:rsidRDefault="005C0A67" w:rsidP="006C5CDF">
      <w:pPr>
        <w:pStyle w:val="PargrafodaLista"/>
        <w:tabs>
          <w:tab w:val="left" w:pos="0"/>
          <w:tab w:val="left" w:pos="360"/>
        </w:tabs>
        <w:ind w:left="1440"/>
        <w:jc w:val="both"/>
        <w:rPr>
          <w:sz w:val="24"/>
        </w:rPr>
      </w:pPr>
    </w:p>
    <w:p w14:paraId="014DB4F9" w14:textId="5EDCEAE5" w:rsidR="00950FDA" w:rsidRPr="0025596A" w:rsidRDefault="005C0A67" w:rsidP="00AA0710">
      <w:pPr>
        <w:pStyle w:val="PargrafoProjeto"/>
        <w:numPr>
          <w:ilvl w:val="0"/>
          <w:numId w:val="33"/>
        </w:numPr>
      </w:pPr>
      <w:r>
        <w:t>Plataforma 100% online.</w:t>
      </w:r>
    </w:p>
    <w:p w14:paraId="014DB4FA" w14:textId="77777777" w:rsidR="006471A6" w:rsidRDefault="006471A6" w:rsidP="00AA0710">
      <w:pPr>
        <w:pStyle w:val="PargrafoProjeto"/>
      </w:pPr>
    </w:p>
    <w:p w14:paraId="014DB4FB" w14:textId="706BAF35" w:rsidR="006471A6" w:rsidRPr="006F594A" w:rsidRDefault="005C0A67" w:rsidP="00AA0710">
      <w:pPr>
        <w:pStyle w:val="PargrafoProjeto"/>
        <w:numPr>
          <w:ilvl w:val="0"/>
          <w:numId w:val="33"/>
        </w:numPr>
      </w:pPr>
      <w:r>
        <w:t>Entrega até 10 de dezembro de 2024.</w:t>
      </w:r>
    </w:p>
    <w:p w14:paraId="014DB4FC" w14:textId="77777777" w:rsidR="006C5CDF" w:rsidRPr="006C5CDF" w:rsidRDefault="006C5CDF" w:rsidP="00AA0710">
      <w:pPr>
        <w:pStyle w:val="PargrafoProjeto"/>
      </w:pPr>
    </w:p>
    <w:p w14:paraId="209A81AF" w14:textId="55A8FFBB" w:rsidR="00591D51" w:rsidRDefault="005C0A67" w:rsidP="007424A7">
      <w:pPr>
        <w:pStyle w:val="PargrafoProjeto"/>
        <w:numPr>
          <w:ilvl w:val="0"/>
          <w:numId w:val="33"/>
        </w:numPr>
      </w:pPr>
      <w:r>
        <w:t>Não interferir nas demais atividades e rotinas dos membros da equipe, conforme calendário na EAP.</w:t>
      </w:r>
    </w:p>
    <w:p w14:paraId="014DB4FE" w14:textId="77777777" w:rsidR="00370179" w:rsidRDefault="00370179" w:rsidP="006C5CDF">
      <w:pPr>
        <w:shd w:val="clear" w:color="auto" w:fill="FFFFFF"/>
        <w:spacing w:line="293" w:lineRule="atLeast"/>
        <w:textAlignment w:val="baseline"/>
        <w:rPr>
          <w:sz w:val="24"/>
        </w:rPr>
      </w:pPr>
    </w:p>
    <w:p w14:paraId="014DB4FF" w14:textId="7832D4BB" w:rsidR="00370179" w:rsidRDefault="00370179" w:rsidP="0098224E">
      <w:pPr>
        <w:pStyle w:val="TtuloProjeto"/>
      </w:pPr>
      <w:bookmarkStart w:id="16" w:name="_Toc167536889"/>
      <w:bookmarkStart w:id="17" w:name="_Toc167543617"/>
      <w:r>
        <w:t xml:space="preserve">Escopo </w:t>
      </w:r>
      <w:r w:rsidR="006B48FD">
        <w:t>e</w:t>
      </w:r>
      <w:r>
        <w:t>xcluído</w:t>
      </w:r>
      <w:bookmarkEnd w:id="16"/>
      <w:bookmarkEnd w:id="17"/>
    </w:p>
    <w:p w14:paraId="014DB500" w14:textId="77777777" w:rsidR="00AE2B36" w:rsidRPr="00AF61A4" w:rsidRDefault="00AE2B36" w:rsidP="00AE2B36">
      <w:pPr>
        <w:tabs>
          <w:tab w:val="left" w:pos="0"/>
          <w:tab w:val="left" w:pos="360"/>
        </w:tabs>
        <w:jc w:val="both"/>
        <w:rPr>
          <w:color w:val="0070C0"/>
          <w:sz w:val="36"/>
        </w:rPr>
      </w:pPr>
    </w:p>
    <w:p w14:paraId="014DB501" w14:textId="15BDF700" w:rsidR="006471A6" w:rsidRDefault="00370179" w:rsidP="00AA0710">
      <w:pPr>
        <w:pStyle w:val="PargrafoProjeto"/>
        <w:numPr>
          <w:ilvl w:val="1"/>
          <w:numId w:val="35"/>
        </w:numPr>
      </w:pPr>
      <w:r w:rsidRPr="00370179">
        <w:t xml:space="preserve">Não faz parte do escopo deste </w:t>
      </w:r>
      <w:r w:rsidR="00CB4492">
        <w:t xml:space="preserve">projeto desenvolver qualquer </w:t>
      </w:r>
      <w:r w:rsidR="00884BC1">
        <w:t>integração a uma academia que não esteja disposta a ser conveniada a plataforma.</w:t>
      </w:r>
    </w:p>
    <w:p w14:paraId="014DB502" w14:textId="77777777" w:rsidR="008F4DCE" w:rsidRDefault="008F4DCE" w:rsidP="006E270A">
      <w:pPr>
        <w:tabs>
          <w:tab w:val="left" w:pos="0"/>
          <w:tab w:val="left" w:pos="360"/>
        </w:tabs>
        <w:jc w:val="both"/>
        <w:rPr>
          <w:sz w:val="24"/>
        </w:rPr>
      </w:pPr>
    </w:p>
    <w:p w14:paraId="014DB503" w14:textId="21EAD6CE" w:rsidR="009A22F8" w:rsidRDefault="006E270A" w:rsidP="0098224E">
      <w:pPr>
        <w:pStyle w:val="TtuloProjeto"/>
      </w:pPr>
      <w:bookmarkStart w:id="18" w:name="_Toc167536890"/>
      <w:bookmarkStart w:id="19" w:name="_Toc167543618"/>
      <w:r>
        <w:t xml:space="preserve">Riscos </w:t>
      </w:r>
      <w:r w:rsidR="006B48FD">
        <w:t>p</w:t>
      </w:r>
      <w:r>
        <w:t>reliminares</w:t>
      </w:r>
      <w:bookmarkEnd w:id="18"/>
      <w:bookmarkEnd w:id="19"/>
    </w:p>
    <w:p w14:paraId="6FC3E278" w14:textId="77777777" w:rsidR="00884BC1" w:rsidRPr="00884BC1" w:rsidRDefault="00884BC1" w:rsidP="00884BC1">
      <w:pPr>
        <w:pStyle w:val="Ttulo1"/>
      </w:pPr>
    </w:p>
    <w:p w14:paraId="014DB504" w14:textId="77777777" w:rsidR="00255C38" w:rsidRDefault="00255C38" w:rsidP="006E270A">
      <w:pPr>
        <w:tabs>
          <w:tab w:val="left" w:pos="0"/>
          <w:tab w:val="left" w:pos="360"/>
        </w:tabs>
        <w:jc w:val="both"/>
        <w:rPr>
          <w:sz w:val="24"/>
        </w:rPr>
      </w:pPr>
    </w:p>
    <w:p w14:paraId="23352555" w14:textId="14800D11" w:rsidR="00254A7B" w:rsidRDefault="00F63FE7" w:rsidP="00254A7B">
      <w:pPr>
        <w:pStyle w:val="PargrafoProjeto"/>
        <w:numPr>
          <w:ilvl w:val="1"/>
          <w:numId w:val="43"/>
        </w:numPr>
        <w:ind w:left="714" w:hanging="357"/>
      </w:pPr>
      <w:r>
        <w:t xml:space="preserve">Falta de motivação da equipe do projeto, </w:t>
      </w:r>
      <w:r w:rsidR="00254A7B">
        <w:t>acarretando em falta de compromisso e foco ao projeto.</w:t>
      </w:r>
    </w:p>
    <w:p w14:paraId="56F4E0AF" w14:textId="77777777" w:rsidR="00254A7B" w:rsidRDefault="00254A7B" w:rsidP="00254A7B">
      <w:pPr>
        <w:pStyle w:val="PargrafoProjeto"/>
        <w:ind w:left="714"/>
      </w:pPr>
    </w:p>
    <w:p w14:paraId="07555A0B" w14:textId="5CF2DEE2" w:rsidR="00254A7B" w:rsidRPr="00AA0710" w:rsidRDefault="00254A7B" w:rsidP="00254A7B">
      <w:pPr>
        <w:pStyle w:val="PargrafoProjeto"/>
        <w:numPr>
          <w:ilvl w:val="1"/>
          <w:numId w:val="43"/>
        </w:numPr>
        <w:ind w:left="714" w:hanging="357"/>
      </w:pPr>
      <w:r>
        <w:t>Mudança da prioridade pessoal ou profissional de algum membro da equipe do projeto.</w:t>
      </w:r>
    </w:p>
    <w:sectPr w:rsidR="00254A7B" w:rsidRPr="00AA0710" w:rsidSect="00AA376E">
      <w:pgSz w:w="11906" w:h="16838"/>
      <w:pgMar w:top="1417" w:right="1376" w:bottom="1417" w:left="1701" w:header="708" w:footer="708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DEBD67" w14:textId="77777777" w:rsidR="00AF5E6D" w:rsidRDefault="00AF5E6D" w:rsidP="005E1593">
      <w:r>
        <w:separator/>
      </w:r>
    </w:p>
  </w:endnote>
  <w:endnote w:type="continuationSeparator" w:id="0">
    <w:p w14:paraId="31C50307" w14:textId="77777777" w:rsidR="00AF5E6D" w:rsidRDefault="00AF5E6D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Arial" w:hAnsi="Arial" w:cs="Arial"/>
        <w:i/>
        <w:iCs/>
        <w:sz w:val="40"/>
        <w:szCs w:val="40"/>
      </w:rPr>
      <w:id w:val="2096742163"/>
      <w:docPartObj>
        <w:docPartGallery w:val="Page Numbers (Bottom of Page)"/>
        <w:docPartUnique/>
      </w:docPartObj>
    </w:sdtPr>
    <w:sdtContent>
      <w:p w14:paraId="50EDCEB9" w14:textId="3656D8D2" w:rsidR="00AA376E" w:rsidRPr="00AA376E" w:rsidRDefault="00AA376E" w:rsidP="00D703AF">
        <w:pPr>
          <w:pStyle w:val="Rodap"/>
          <w:spacing w:before="100" w:beforeAutospacing="1"/>
          <w:jc w:val="right"/>
          <w:rPr>
            <w:rFonts w:ascii="Arial" w:hAnsi="Arial" w:cs="Arial"/>
            <w:i/>
            <w:iCs/>
            <w:sz w:val="40"/>
            <w:szCs w:val="40"/>
          </w:rPr>
        </w:pPr>
        <w:r w:rsidRPr="00AA376E">
          <w:rPr>
            <w:rFonts w:ascii="Arial" w:hAnsi="Arial" w:cs="Arial"/>
            <w:i/>
            <w:iCs/>
            <w:noProof/>
            <w:sz w:val="72"/>
            <w:szCs w:val="72"/>
          </w:rPr>
          <mc:AlternateContent>
            <mc:Choice Requires="wps">
              <w:drawing>
                <wp:anchor distT="45720" distB="45720" distL="114300" distR="114300" simplePos="0" relativeHeight="251670016" behindDoc="1" locked="0" layoutInCell="1" allowOverlap="1" wp14:anchorId="3CC8BC44" wp14:editId="7F228BC5">
                  <wp:simplePos x="0" y="0"/>
                  <wp:positionH relativeFrom="margin">
                    <wp:posOffset>-1083310</wp:posOffset>
                  </wp:positionH>
                  <wp:positionV relativeFrom="margin">
                    <wp:posOffset>8878570</wp:posOffset>
                  </wp:positionV>
                  <wp:extent cx="7543800" cy="885825"/>
                  <wp:effectExtent l="0" t="0" r="0" b="9525"/>
                  <wp:wrapNone/>
                  <wp:docPr id="217" name="Caixa de Texto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7543800" cy="885825"/>
                          </a:xfrm>
                          <a:prstGeom prst="rect">
                            <a:avLst/>
                          </a:prstGeom>
                          <a:gradFill flip="none" rotWithShape="1">
                            <a:gsLst>
                              <a:gs pos="0">
                                <a:schemeClr val="accent3">
                                  <a:lumMod val="67000"/>
                                </a:schemeClr>
                              </a:gs>
                              <a:gs pos="48000">
                                <a:schemeClr val="accent3">
                                  <a:lumMod val="97000"/>
                                  <a:lumOff val="3000"/>
                                </a:schemeClr>
                              </a:gs>
                              <a:gs pos="100000">
                                <a:schemeClr val="accent3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16200000" scaled="1"/>
                            <a:tileRect/>
                          </a:gra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A172E46" w14:textId="77777777" w:rsidR="00AA376E" w:rsidRPr="00470BDB" w:rsidRDefault="00AA376E" w:rsidP="00D703AF">
                              <w:pPr>
                                <w:spacing w:before="360"/>
                                <w:rPr>
                                  <w:rFonts w:ascii="Arial" w:hAnsi="Arial" w:cs="Arial"/>
                                  <w:b/>
                                  <w:bCs/>
                                  <w:i/>
                                  <w:iCs/>
                                  <w:color w:val="000000" w:themeColor="text1"/>
                                  <w:sz w:val="40"/>
                                  <w:szCs w:val="40"/>
                                </w:rPr>
                              </w:pPr>
                              <w:proofErr w:type="spellStart"/>
                              <w:r w:rsidRPr="00470BDB">
                                <w:rPr>
                                  <w:rFonts w:ascii="Arial" w:hAnsi="Arial" w:cs="Arial"/>
                                  <w:b/>
                                  <w:bCs/>
                                  <w:i/>
                                  <w:iCs/>
                                  <w:color w:val="000000" w:themeColor="text1"/>
                                  <w:sz w:val="40"/>
                                  <w:szCs w:val="40"/>
                                </w:rPr>
                                <w:t>AnyGym</w:t>
                              </w:r>
                              <w:proofErr w:type="spellEnd"/>
                              <w:r w:rsidRPr="00470BDB">
                                <w:rPr>
                                  <w:rFonts w:ascii="Arial" w:hAnsi="Arial" w:cs="Arial"/>
                                  <w:b/>
                                  <w:bCs/>
                                  <w:i/>
                                  <w:iCs/>
                                  <w:color w:val="000000" w:themeColor="text1"/>
                                  <w:sz w:val="40"/>
                                  <w:szCs w:val="40"/>
                                </w:rPr>
                                <w:t xml:space="preserve">, </w:t>
                              </w:r>
                              <w:proofErr w:type="spellStart"/>
                              <w:r w:rsidRPr="00470BDB">
                                <w:rPr>
                                  <w:rFonts w:ascii="Arial" w:hAnsi="Arial" w:cs="Arial"/>
                                  <w:b/>
                                  <w:bCs/>
                                  <w:i/>
                                  <w:iCs/>
                                  <w:color w:val="000000" w:themeColor="text1"/>
                                  <w:sz w:val="40"/>
                                  <w:szCs w:val="40"/>
                                </w:rPr>
                                <w:t>GymAnyWhere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3CC8BC44" id="_x0000_t202" coordsize="21600,21600" o:spt="202" path="m,l,21600r21600,l21600,xe">
                  <v:stroke joinstyle="miter"/>
                  <v:path gradientshapeok="t" o:connecttype="rect"/>
                </v:shapetype>
                <v:shape id="Caixa de Texto 2" o:spid="_x0000_s1026" type="#_x0000_t202" style="position:absolute;left:0;text-align:left;margin-left:-85.3pt;margin-top:699.1pt;width:594pt;height:69.75pt;z-index:-2516464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" fillcolor="#698235 [2150]" stroked="f">
                  <v:fill color2="#c2d69b [1942]" rotate="t" angle="180" colors="0 #6a8336;31457f #9ebd5e;1 #c3d69b" focus="100%" type="gradient"/>
                  <v:textbox>
                    <w:txbxContent>
                      <w:p w14:paraId="0A172E46" w14:textId="77777777" w:rsidR="00AA376E" w:rsidRPr="00470BDB" w:rsidRDefault="00AA376E" w:rsidP="00D703AF">
                        <w:pPr>
                          <w:spacing w:before="360"/>
                          <w:rPr>
                            <w:rFonts w:ascii="Arial" w:hAnsi="Arial" w:cs="Arial"/>
                            <w:b/>
                            <w:bCs/>
                            <w:i/>
                            <w:iCs/>
                            <w:color w:val="000000" w:themeColor="text1"/>
                            <w:sz w:val="40"/>
                            <w:szCs w:val="40"/>
                          </w:rPr>
                        </w:pPr>
                        <w:proofErr w:type="spellStart"/>
                        <w:r w:rsidRPr="00470BDB">
                          <w:rPr>
                            <w:rFonts w:ascii="Arial" w:hAnsi="Arial" w:cs="Arial"/>
                            <w:b/>
                            <w:bCs/>
                            <w:i/>
                            <w:iCs/>
                            <w:color w:val="000000" w:themeColor="text1"/>
                            <w:sz w:val="40"/>
                            <w:szCs w:val="40"/>
                          </w:rPr>
                          <w:t>AnyGym</w:t>
                        </w:r>
                        <w:proofErr w:type="spellEnd"/>
                        <w:r w:rsidRPr="00470BDB">
                          <w:rPr>
                            <w:rFonts w:ascii="Arial" w:hAnsi="Arial" w:cs="Arial"/>
                            <w:b/>
                            <w:bCs/>
                            <w:i/>
                            <w:iCs/>
                            <w:color w:val="000000" w:themeColor="text1"/>
                            <w:sz w:val="40"/>
                            <w:szCs w:val="40"/>
                          </w:rPr>
                          <w:t xml:space="preserve">, </w:t>
                        </w:r>
                        <w:proofErr w:type="spellStart"/>
                        <w:r w:rsidRPr="00470BDB">
                          <w:rPr>
                            <w:rFonts w:ascii="Arial" w:hAnsi="Arial" w:cs="Arial"/>
                            <w:b/>
                            <w:bCs/>
                            <w:i/>
                            <w:iCs/>
                            <w:color w:val="000000" w:themeColor="text1"/>
                            <w:sz w:val="40"/>
                            <w:szCs w:val="40"/>
                          </w:rPr>
                          <w:t>GymAnyWhere</w:t>
                        </w:r>
                        <w:proofErr w:type="spellEnd"/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 w:rsidRPr="00AA376E">
          <w:rPr>
            <w:rFonts w:ascii="Arial" w:hAnsi="Arial" w:cs="Arial"/>
            <w:i/>
            <w:iCs/>
            <w:sz w:val="40"/>
            <w:szCs w:val="40"/>
          </w:rPr>
          <w:fldChar w:fldCharType="begin"/>
        </w:r>
        <w:r w:rsidRPr="00AA376E">
          <w:rPr>
            <w:rFonts w:ascii="Arial" w:hAnsi="Arial" w:cs="Arial"/>
            <w:i/>
            <w:iCs/>
            <w:sz w:val="40"/>
            <w:szCs w:val="40"/>
          </w:rPr>
          <w:instrText>PAGE   \* MERGEFORMAT</w:instrText>
        </w:r>
        <w:r w:rsidRPr="00AA376E">
          <w:rPr>
            <w:rFonts w:ascii="Arial" w:hAnsi="Arial" w:cs="Arial"/>
            <w:i/>
            <w:iCs/>
            <w:sz w:val="40"/>
            <w:szCs w:val="40"/>
          </w:rPr>
          <w:fldChar w:fldCharType="separate"/>
        </w:r>
        <w:r w:rsidRPr="00AA376E">
          <w:rPr>
            <w:rFonts w:ascii="Arial" w:hAnsi="Arial" w:cs="Arial"/>
            <w:i/>
            <w:iCs/>
            <w:sz w:val="40"/>
            <w:szCs w:val="40"/>
          </w:rPr>
          <w:t>2</w:t>
        </w:r>
        <w:r w:rsidRPr="00AA376E">
          <w:rPr>
            <w:rFonts w:ascii="Arial" w:hAnsi="Arial" w:cs="Arial"/>
            <w:i/>
            <w:iCs/>
            <w:sz w:val="40"/>
            <w:szCs w:val="40"/>
          </w:rPr>
          <w:fldChar w:fldCharType="end"/>
        </w:r>
      </w:p>
    </w:sdtContent>
  </w:sdt>
  <w:p w14:paraId="1BC7D8CD" w14:textId="73F674DA" w:rsidR="00AA376E" w:rsidRDefault="00AA376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09D649" w14:textId="77777777" w:rsidR="00AF5E6D" w:rsidRDefault="00AF5E6D" w:rsidP="005E1593">
      <w:r>
        <w:separator/>
      </w:r>
    </w:p>
  </w:footnote>
  <w:footnote w:type="continuationSeparator" w:id="0">
    <w:p w14:paraId="76C533D5" w14:textId="77777777" w:rsidR="00AF5E6D" w:rsidRDefault="00AF5E6D" w:rsidP="005E15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82476F"/>
    <w:multiLevelType w:val="hybridMultilevel"/>
    <w:tmpl w:val="678E36F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3A168CF"/>
    <w:multiLevelType w:val="hybridMultilevel"/>
    <w:tmpl w:val="1FC63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C4244B"/>
    <w:multiLevelType w:val="hybridMultilevel"/>
    <w:tmpl w:val="EF2E449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D06165"/>
    <w:multiLevelType w:val="multilevel"/>
    <w:tmpl w:val="72B88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467923"/>
    <w:multiLevelType w:val="hybridMultilevel"/>
    <w:tmpl w:val="3D402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945F2E"/>
    <w:multiLevelType w:val="multilevel"/>
    <w:tmpl w:val="63006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EE2BB9"/>
    <w:multiLevelType w:val="hybridMultilevel"/>
    <w:tmpl w:val="3830FDC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 w15:restartNumberingAfterBreak="0">
    <w:nsid w:val="12B7355E"/>
    <w:multiLevelType w:val="hybridMultilevel"/>
    <w:tmpl w:val="1CFC6D4A"/>
    <w:lvl w:ilvl="0" w:tplc="0409000F">
      <w:start w:val="1"/>
      <w:numFmt w:val="decimal"/>
      <w:lvlText w:val="%1."/>
      <w:lvlJc w:val="left"/>
      <w:pPr>
        <w:ind w:left="1068" w:hanging="360"/>
      </w:p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12BC5AED"/>
    <w:multiLevelType w:val="hybridMultilevel"/>
    <w:tmpl w:val="1CF89C84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9" w15:restartNumberingAfterBreak="0">
    <w:nsid w:val="14D435CF"/>
    <w:multiLevelType w:val="multilevel"/>
    <w:tmpl w:val="1C30B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4A4443"/>
    <w:multiLevelType w:val="hybridMultilevel"/>
    <w:tmpl w:val="E3B4201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4F4477"/>
    <w:multiLevelType w:val="hybridMultilevel"/>
    <w:tmpl w:val="AECAFEE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CB11BF"/>
    <w:multiLevelType w:val="multilevel"/>
    <w:tmpl w:val="DA5ED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E4E1196"/>
    <w:multiLevelType w:val="hybridMultilevel"/>
    <w:tmpl w:val="87820A5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0F">
      <w:start w:val="1"/>
      <w:numFmt w:val="decimal"/>
      <w:lvlText w:val="%2."/>
      <w:lvlJc w:val="left"/>
      <w:pPr>
        <w:ind w:left="72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F823F0"/>
    <w:multiLevelType w:val="hybridMultilevel"/>
    <w:tmpl w:val="2F621900"/>
    <w:lvl w:ilvl="0" w:tplc="55DEBA2E">
      <w:start w:val="1"/>
      <w:numFmt w:val="decimal"/>
      <w:pStyle w:val="Ttulo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54D11EA"/>
    <w:multiLevelType w:val="hybridMultilevel"/>
    <w:tmpl w:val="CD66814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2406206"/>
    <w:multiLevelType w:val="hybridMultilevel"/>
    <w:tmpl w:val="BC522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6E476D"/>
    <w:multiLevelType w:val="hybridMultilevel"/>
    <w:tmpl w:val="E33AE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7B654F"/>
    <w:multiLevelType w:val="hybridMultilevel"/>
    <w:tmpl w:val="C566925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BC2FB8"/>
    <w:multiLevelType w:val="hybridMultilevel"/>
    <w:tmpl w:val="A9DABAA0"/>
    <w:lvl w:ilvl="0" w:tplc="31C6FE4A">
      <w:start w:val="1"/>
      <w:numFmt w:val="decimal"/>
      <w:pStyle w:val="TtuloProjeto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7F1E8B"/>
    <w:multiLevelType w:val="hybridMultilevel"/>
    <w:tmpl w:val="CF16300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36680D"/>
    <w:multiLevelType w:val="multilevel"/>
    <w:tmpl w:val="1E180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8591605"/>
    <w:multiLevelType w:val="hybridMultilevel"/>
    <w:tmpl w:val="D8CA4C8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9B248AE"/>
    <w:multiLevelType w:val="hybridMultilevel"/>
    <w:tmpl w:val="F9FCD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AA37B25"/>
    <w:multiLevelType w:val="hybridMultilevel"/>
    <w:tmpl w:val="FF9A624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2604F0"/>
    <w:multiLevelType w:val="hybridMultilevel"/>
    <w:tmpl w:val="4FFCE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33D641C"/>
    <w:multiLevelType w:val="hybridMultilevel"/>
    <w:tmpl w:val="9EF83F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587F7C"/>
    <w:multiLevelType w:val="hybridMultilevel"/>
    <w:tmpl w:val="340C16A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DEF30CF"/>
    <w:multiLevelType w:val="hybridMultilevel"/>
    <w:tmpl w:val="548AA57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DFF0F0B"/>
    <w:multiLevelType w:val="hybridMultilevel"/>
    <w:tmpl w:val="CA083650"/>
    <w:lvl w:ilvl="0" w:tplc="04A0AE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EEA475C"/>
    <w:multiLevelType w:val="hybridMultilevel"/>
    <w:tmpl w:val="CA768D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EFB621F"/>
    <w:multiLevelType w:val="hybridMultilevel"/>
    <w:tmpl w:val="FAB69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05D7290"/>
    <w:multiLevelType w:val="hybridMultilevel"/>
    <w:tmpl w:val="DB98F88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370C280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1DB2C25"/>
    <w:multiLevelType w:val="hybridMultilevel"/>
    <w:tmpl w:val="CA083650"/>
    <w:lvl w:ilvl="0" w:tplc="04A0AE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3A84F96"/>
    <w:multiLevelType w:val="hybridMultilevel"/>
    <w:tmpl w:val="779279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53D020C"/>
    <w:multiLevelType w:val="hybridMultilevel"/>
    <w:tmpl w:val="36BAEC5C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7E3623DF"/>
    <w:multiLevelType w:val="multilevel"/>
    <w:tmpl w:val="0F7C8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E4A2457"/>
    <w:multiLevelType w:val="hybridMultilevel"/>
    <w:tmpl w:val="A196739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8" w15:restartNumberingAfterBreak="0">
    <w:nsid w:val="7FC20757"/>
    <w:multiLevelType w:val="multilevel"/>
    <w:tmpl w:val="956AA190"/>
    <w:lvl w:ilvl="0">
      <w:start w:val="4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num w:numId="1" w16cid:durableId="1659264749">
    <w:abstractNumId w:val="15"/>
  </w:num>
  <w:num w:numId="2" w16cid:durableId="1207987566">
    <w:abstractNumId w:val="5"/>
  </w:num>
  <w:num w:numId="3" w16cid:durableId="418840838">
    <w:abstractNumId w:val="14"/>
  </w:num>
  <w:num w:numId="4" w16cid:durableId="1767143270">
    <w:abstractNumId w:val="14"/>
    <w:lvlOverride w:ilvl="0">
      <w:startOverride w:val="2"/>
    </w:lvlOverride>
  </w:num>
  <w:num w:numId="5" w16cid:durableId="1876968828">
    <w:abstractNumId w:val="38"/>
  </w:num>
  <w:num w:numId="6" w16cid:durableId="1035038733">
    <w:abstractNumId w:val="6"/>
  </w:num>
  <w:num w:numId="7" w16cid:durableId="2032147848">
    <w:abstractNumId w:val="17"/>
  </w:num>
  <w:num w:numId="8" w16cid:durableId="959844963">
    <w:abstractNumId w:val="1"/>
  </w:num>
  <w:num w:numId="9" w16cid:durableId="2117863570">
    <w:abstractNumId w:val="16"/>
  </w:num>
  <w:num w:numId="10" w16cid:durableId="1834950805">
    <w:abstractNumId w:val="37"/>
  </w:num>
  <w:num w:numId="11" w16cid:durableId="287442059">
    <w:abstractNumId w:val="25"/>
  </w:num>
  <w:num w:numId="12" w16cid:durableId="609240072">
    <w:abstractNumId w:val="23"/>
  </w:num>
  <w:num w:numId="13" w16cid:durableId="1194731372">
    <w:abstractNumId w:val="8"/>
  </w:num>
  <w:num w:numId="14" w16cid:durableId="384642734">
    <w:abstractNumId w:val="34"/>
  </w:num>
  <w:num w:numId="15" w16cid:durableId="335153046">
    <w:abstractNumId w:val="14"/>
  </w:num>
  <w:num w:numId="16" w16cid:durableId="820728638">
    <w:abstractNumId w:val="14"/>
  </w:num>
  <w:num w:numId="17" w16cid:durableId="59863896">
    <w:abstractNumId w:val="14"/>
  </w:num>
  <w:num w:numId="18" w16cid:durableId="1267737932">
    <w:abstractNumId w:val="0"/>
  </w:num>
  <w:num w:numId="19" w16cid:durableId="392238648">
    <w:abstractNumId w:val="36"/>
  </w:num>
  <w:num w:numId="20" w16cid:durableId="1108935235">
    <w:abstractNumId w:val="35"/>
  </w:num>
  <w:num w:numId="21" w16cid:durableId="2039356424">
    <w:abstractNumId w:val="4"/>
  </w:num>
  <w:num w:numId="22" w16cid:durableId="441800972">
    <w:abstractNumId w:val="33"/>
  </w:num>
  <w:num w:numId="23" w16cid:durableId="1694960526">
    <w:abstractNumId w:val="31"/>
  </w:num>
  <w:num w:numId="24" w16cid:durableId="752316623">
    <w:abstractNumId w:val="29"/>
  </w:num>
  <w:num w:numId="25" w16cid:durableId="1864979233">
    <w:abstractNumId w:val="7"/>
  </w:num>
  <w:num w:numId="26" w16cid:durableId="1461656380">
    <w:abstractNumId w:val="26"/>
  </w:num>
  <w:num w:numId="27" w16cid:durableId="752775441">
    <w:abstractNumId w:val="19"/>
  </w:num>
  <w:num w:numId="28" w16cid:durableId="1227497263">
    <w:abstractNumId w:val="9"/>
  </w:num>
  <w:num w:numId="29" w16cid:durableId="902327574">
    <w:abstractNumId w:val="21"/>
  </w:num>
  <w:num w:numId="30" w16cid:durableId="1223757555">
    <w:abstractNumId w:val="3"/>
  </w:num>
  <w:num w:numId="31" w16cid:durableId="234122262">
    <w:abstractNumId w:val="12"/>
  </w:num>
  <w:num w:numId="32" w16cid:durableId="1337726973">
    <w:abstractNumId w:val="2"/>
  </w:num>
  <w:num w:numId="33" w16cid:durableId="850990288">
    <w:abstractNumId w:val="11"/>
  </w:num>
  <w:num w:numId="34" w16cid:durableId="46027603">
    <w:abstractNumId w:val="18"/>
  </w:num>
  <w:num w:numId="35" w16cid:durableId="1306206247">
    <w:abstractNumId w:val="13"/>
  </w:num>
  <w:num w:numId="36" w16cid:durableId="1347488116">
    <w:abstractNumId w:val="22"/>
  </w:num>
  <w:num w:numId="37" w16cid:durableId="169876894">
    <w:abstractNumId w:val="28"/>
  </w:num>
  <w:num w:numId="38" w16cid:durableId="296184361">
    <w:abstractNumId w:val="30"/>
  </w:num>
  <w:num w:numId="39" w16cid:durableId="2058430448">
    <w:abstractNumId w:val="24"/>
  </w:num>
  <w:num w:numId="40" w16cid:durableId="441925924">
    <w:abstractNumId w:val="20"/>
  </w:num>
  <w:num w:numId="41" w16cid:durableId="57437158">
    <w:abstractNumId w:val="10"/>
  </w:num>
  <w:num w:numId="42" w16cid:durableId="1780875826">
    <w:abstractNumId w:val="27"/>
  </w:num>
  <w:num w:numId="43" w16cid:durableId="1405227121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2E1C"/>
    <w:rsid w:val="000002DC"/>
    <w:rsid w:val="00005B52"/>
    <w:rsid w:val="00006381"/>
    <w:rsid w:val="00011687"/>
    <w:rsid w:val="0001788C"/>
    <w:rsid w:val="000213ED"/>
    <w:rsid w:val="0003556B"/>
    <w:rsid w:val="0004260E"/>
    <w:rsid w:val="00043937"/>
    <w:rsid w:val="00050C70"/>
    <w:rsid w:val="00053C3B"/>
    <w:rsid w:val="00056A56"/>
    <w:rsid w:val="00057A96"/>
    <w:rsid w:val="00062B25"/>
    <w:rsid w:val="00072709"/>
    <w:rsid w:val="00074060"/>
    <w:rsid w:val="0008197B"/>
    <w:rsid w:val="000A04E8"/>
    <w:rsid w:val="000A30C1"/>
    <w:rsid w:val="000A4053"/>
    <w:rsid w:val="000B79C0"/>
    <w:rsid w:val="000C279F"/>
    <w:rsid w:val="000C33DE"/>
    <w:rsid w:val="000E2853"/>
    <w:rsid w:val="000E550A"/>
    <w:rsid w:val="000E6E2D"/>
    <w:rsid w:val="000E7D97"/>
    <w:rsid w:val="000E7EE9"/>
    <w:rsid w:val="000F2EE1"/>
    <w:rsid w:val="00105FFE"/>
    <w:rsid w:val="00110BDA"/>
    <w:rsid w:val="001133B3"/>
    <w:rsid w:val="00117B12"/>
    <w:rsid w:val="00132299"/>
    <w:rsid w:val="001340DE"/>
    <w:rsid w:val="00143A0B"/>
    <w:rsid w:val="00143C80"/>
    <w:rsid w:val="0015010C"/>
    <w:rsid w:val="001656FD"/>
    <w:rsid w:val="00171612"/>
    <w:rsid w:val="001728B6"/>
    <w:rsid w:val="00173708"/>
    <w:rsid w:val="0017718D"/>
    <w:rsid w:val="00186E05"/>
    <w:rsid w:val="001962AF"/>
    <w:rsid w:val="001A4664"/>
    <w:rsid w:val="001B2CB7"/>
    <w:rsid w:val="001B581A"/>
    <w:rsid w:val="001B6179"/>
    <w:rsid w:val="001C225E"/>
    <w:rsid w:val="001C61BC"/>
    <w:rsid w:val="001C67F8"/>
    <w:rsid w:val="001D497F"/>
    <w:rsid w:val="001F3D30"/>
    <w:rsid w:val="001F7427"/>
    <w:rsid w:val="00202883"/>
    <w:rsid w:val="00204393"/>
    <w:rsid w:val="002048E6"/>
    <w:rsid w:val="00216AFC"/>
    <w:rsid w:val="00217C83"/>
    <w:rsid w:val="00240011"/>
    <w:rsid w:val="00244BC4"/>
    <w:rsid w:val="00245EF3"/>
    <w:rsid w:val="00247D89"/>
    <w:rsid w:val="00254A7B"/>
    <w:rsid w:val="0025596A"/>
    <w:rsid w:val="00255C38"/>
    <w:rsid w:val="00274187"/>
    <w:rsid w:val="0029354A"/>
    <w:rsid w:val="002953EA"/>
    <w:rsid w:val="00296923"/>
    <w:rsid w:val="00296C20"/>
    <w:rsid w:val="002A14C0"/>
    <w:rsid w:val="002A7C58"/>
    <w:rsid w:val="002B582F"/>
    <w:rsid w:val="002C57B1"/>
    <w:rsid w:val="002C7555"/>
    <w:rsid w:val="002D31AB"/>
    <w:rsid w:val="002D5656"/>
    <w:rsid w:val="002F0AD1"/>
    <w:rsid w:val="002F6357"/>
    <w:rsid w:val="00302078"/>
    <w:rsid w:val="003023E6"/>
    <w:rsid w:val="0031176D"/>
    <w:rsid w:val="00326680"/>
    <w:rsid w:val="00327DFE"/>
    <w:rsid w:val="00331443"/>
    <w:rsid w:val="0033758E"/>
    <w:rsid w:val="00340D35"/>
    <w:rsid w:val="00341B09"/>
    <w:rsid w:val="0034544C"/>
    <w:rsid w:val="00354E2D"/>
    <w:rsid w:val="00370179"/>
    <w:rsid w:val="00371D28"/>
    <w:rsid w:val="00372B08"/>
    <w:rsid w:val="00376876"/>
    <w:rsid w:val="00376E0E"/>
    <w:rsid w:val="00391130"/>
    <w:rsid w:val="00394BB7"/>
    <w:rsid w:val="003A3DC2"/>
    <w:rsid w:val="003A6018"/>
    <w:rsid w:val="003C2A00"/>
    <w:rsid w:val="003D377B"/>
    <w:rsid w:val="003D6FE2"/>
    <w:rsid w:val="003D7016"/>
    <w:rsid w:val="004008FC"/>
    <w:rsid w:val="004021ED"/>
    <w:rsid w:val="00410A29"/>
    <w:rsid w:val="00423D9B"/>
    <w:rsid w:val="0042609D"/>
    <w:rsid w:val="0043130E"/>
    <w:rsid w:val="00433A04"/>
    <w:rsid w:val="00435755"/>
    <w:rsid w:val="004368B9"/>
    <w:rsid w:val="0045197C"/>
    <w:rsid w:val="0045550E"/>
    <w:rsid w:val="004573DA"/>
    <w:rsid w:val="00457867"/>
    <w:rsid w:val="00461F26"/>
    <w:rsid w:val="00463035"/>
    <w:rsid w:val="00470BDB"/>
    <w:rsid w:val="00474D4B"/>
    <w:rsid w:val="00476E73"/>
    <w:rsid w:val="00483046"/>
    <w:rsid w:val="00497B96"/>
    <w:rsid w:val="004B2855"/>
    <w:rsid w:val="004B60F1"/>
    <w:rsid w:val="004D2286"/>
    <w:rsid w:val="004D7D41"/>
    <w:rsid w:val="004E1C7A"/>
    <w:rsid w:val="004F1047"/>
    <w:rsid w:val="004F5F48"/>
    <w:rsid w:val="004F7D39"/>
    <w:rsid w:val="0050051E"/>
    <w:rsid w:val="00501010"/>
    <w:rsid w:val="00502E1C"/>
    <w:rsid w:val="00504496"/>
    <w:rsid w:val="00510026"/>
    <w:rsid w:val="005165BF"/>
    <w:rsid w:val="00542D73"/>
    <w:rsid w:val="00544574"/>
    <w:rsid w:val="00547E48"/>
    <w:rsid w:val="00550B4C"/>
    <w:rsid w:val="005546E1"/>
    <w:rsid w:val="0055540E"/>
    <w:rsid w:val="0057413F"/>
    <w:rsid w:val="00591D51"/>
    <w:rsid w:val="005A2022"/>
    <w:rsid w:val="005B012D"/>
    <w:rsid w:val="005B23A4"/>
    <w:rsid w:val="005B3788"/>
    <w:rsid w:val="005B5BF4"/>
    <w:rsid w:val="005C0A67"/>
    <w:rsid w:val="005C313C"/>
    <w:rsid w:val="005D283A"/>
    <w:rsid w:val="005D52A9"/>
    <w:rsid w:val="005E1593"/>
    <w:rsid w:val="005F487B"/>
    <w:rsid w:val="00603ACD"/>
    <w:rsid w:val="0061007F"/>
    <w:rsid w:val="00613C9A"/>
    <w:rsid w:val="00627160"/>
    <w:rsid w:val="006275E7"/>
    <w:rsid w:val="00632E3C"/>
    <w:rsid w:val="006419CA"/>
    <w:rsid w:val="006471A6"/>
    <w:rsid w:val="0065035A"/>
    <w:rsid w:val="006571E0"/>
    <w:rsid w:val="00660506"/>
    <w:rsid w:val="00663704"/>
    <w:rsid w:val="006661BC"/>
    <w:rsid w:val="00666606"/>
    <w:rsid w:val="00672E9D"/>
    <w:rsid w:val="0067431A"/>
    <w:rsid w:val="00684854"/>
    <w:rsid w:val="006A1A9F"/>
    <w:rsid w:val="006A233C"/>
    <w:rsid w:val="006B48FD"/>
    <w:rsid w:val="006C08CE"/>
    <w:rsid w:val="006C1129"/>
    <w:rsid w:val="006C4F33"/>
    <w:rsid w:val="006C5CDF"/>
    <w:rsid w:val="006D221D"/>
    <w:rsid w:val="006D5767"/>
    <w:rsid w:val="006E2260"/>
    <w:rsid w:val="006E270A"/>
    <w:rsid w:val="006E5060"/>
    <w:rsid w:val="006E7B67"/>
    <w:rsid w:val="006F594A"/>
    <w:rsid w:val="00700130"/>
    <w:rsid w:val="00701D0E"/>
    <w:rsid w:val="0070321D"/>
    <w:rsid w:val="00710B26"/>
    <w:rsid w:val="00714374"/>
    <w:rsid w:val="00731D11"/>
    <w:rsid w:val="00737664"/>
    <w:rsid w:val="00740D7E"/>
    <w:rsid w:val="00743323"/>
    <w:rsid w:val="00743E89"/>
    <w:rsid w:val="00745142"/>
    <w:rsid w:val="00750C99"/>
    <w:rsid w:val="00760197"/>
    <w:rsid w:val="00764835"/>
    <w:rsid w:val="00767313"/>
    <w:rsid w:val="0077017E"/>
    <w:rsid w:val="0077089E"/>
    <w:rsid w:val="0078103A"/>
    <w:rsid w:val="00795700"/>
    <w:rsid w:val="007A054B"/>
    <w:rsid w:val="007A677E"/>
    <w:rsid w:val="007A7021"/>
    <w:rsid w:val="007B032B"/>
    <w:rsid w:val="007B0666"/>
    <w:rsid w:val="007B11C1"/>
    <w:rsid w:val="007B60B5"/>
    <w:rsid w:val="007C308C"/>
    <w:rsid w:val="007C70EF"/>
    <w:rsid w:val="007E7231"/>
    <w:rsid w:val="007F699A"/>
    <w:rsid w:val="00816A1B"/>
    <w:rsid w:val="00824B73"/>
    <w:rsid w:val="0083093E"/>
    <w:rsid w:val="0083325A"/>
    <w:rsid w:val="00834BBA"/>
    <w:rsid w:val="00842903"/>
    <w:rsid w:val="00844E60"/>
    <w:rsid w:val="00852842"/>
    <w:rsid w:val="00871E89"/>
    <w:rsid w:val="008743BE"/>
    <w:rsid w:val="008843C9"/>
    <w:rsid w:val="00884BC1"/>
    <w:rsid w:val="00887E83"/>
    <w:rsid w:val="00890B1B"/>
    <w:rsid w:val="00897F04"/>
    <w:rsid w:val="008B0DD2"/>
    <w:rsid w:val="008B2E98"/>
    <w:rsid w:val="008B756B"/>
    <w:rsid w:val="008C09B8"/>
    <w:rsid w:val="008C17B3"/>
    <w:rsid w:val="008C29AB"/>
    <w:rsid w:val="008C5966"/>
    <w:rsid w:val="008D511B"/>
    <w:rsid w:val="008F224A"/>
    <w:rsid w:val="008F4DCE"/>
    <w:rsid w:val="009102B2"/>
    <w:rsid w:val="00931459"/>
    <w:rsid w:val="00941D48"/>
    <w:rsid w:val="00944071"/>
    <w:rsid w:val="00946CCD"/>
    <w:rsid w:val="00950FDA"/>
    <w:rsid w:val="0095233A"/>
    <w:rsid w:val="00953B74"/>
    <w:rsid w:val="00974D37"/>
    <w:rsid w:val="00980543"/>
    <w:rsid w:val="0098224E"/>
    <w:rsid w:val="00983BDA"/>
    <w:rsid w:val="009A22F8"/>
    <w:rsid w:val="009A64F9"/>
    <w:rsid w:val="009B2712"/>
    <w:rsid w:val="009B691B"/>
    <w:rsid w:val="009D3BD4"/>
    <w:rsid w:val="009E08E6"/>
    <w:rsid w:val="009E1BFD"/>
    <w:rsid w:val="009E77B6"/>
    <w:rsid w:val="009F47FB"/>
    <w:rsid w:val="009F550E"/>
    <w:rsid w:val="00A049D1"/>
    <w:rsid w:val="00A05B2C"/>
    <w:rsid w:val="00A11959"/>
    <w:rsid w:val="00A30931"/>
    <w:rsid w:val="00A36228"/>
    <w:rsid w:val="00A4453E"/>
    <w:rsid w:val="00A465E4"/>
    <w:rsid w:val="00A6523D"/>
    <w:rsid w:val="00A77031"/>
    <w:rsid w:val="00AA0710"/>
    <w:rsid w:val="00AA376E"/>
    <w:rsid w:val="00AA391B"/>
    <w:rsid w:val="00AB3D75"/>
    <w:rsid w:val="00AC543E"/>
    <w:rsid w:val="00AD001B"/>
    <w:rsid w:val="00AE1992"/>
    <w:rsid w:val="00AE258F"/>
    <w:rsid w:val="00AE2B36"/>
    <w:rsid w:val="00AE4A6E"/>
    <w:rsid w:val="00AF00BC"/>
    <w:rsid w:val="00AF1054"/>
    <w:rsid w:val="00AF15FC"/>
    <w:rsid w:val="00AF402A"/>
    <w:rsid w:val="00AF5E6D"/>
    <w:rsid w:val="00AF61A4"/>
    <w:rsid w:val="00B06A42"/>
    <w:rsid w:val="00B11F30"/>
    <w:rsid w:val="00B171F3"/>
    <w:rsid w:val="00B301EA"/>
    <w:rsid w:val="00B4015A"/>
    <w:rsid w:val="00B55881"/>
    <w:rsid w:val="00B62B63"/>
    <w:rsid w:val="00B666D2"/>
    <w:rsid w:val="00BA5B7D"/>
    <w:rsid w:val="00BA7309"/>
    <w:rsid w:val="00BB133F"/>
    <w:rsid w:val="00BB48BD"/>
    <w:rsid w:val="00BB61ED"/>
    <w:rsid w:val="00BC0BB1"/>
    <w:rsid w:val="00BE24C9"/>
    <w:rsid w:val="00C04F7E"/>
    <w:rsid w:val="00C05312"/>
    <w:rsid w:val="00C079D6"/>
    <w:rsid w:val="00C211D8"/>
    <w:rsid w:val="00C213AD"/>
    <w:rsid w:val="00C322E0"/>
    <w:rsid w:val="00C44DD2"/>
    <w:rsid w:val="00C52528"/>
    <w:rsid w:val="00C56BB1"/>
    <w:rsid w:val="00C677B0"/>
    <w:rsid w:val="00C712B6"/>
    <w:rsid w:val="00C76277"/>
    <w:rsid w:val="00C90A01"/>
    <w:rsid w:val="00C9492D"/>
    <w:rsid w:val="00CA145A"/>
    <w:rsid w:val="00CA71BC"/>
    <w:rsid w:val="00CB39F1"/>
    <w:rsid w:val="00CB4492"/>
    <w:rsid w:val="00CB506B"/>
    <w:rsid w:val="00CB5A52"/>
    <w:rsid w:val="00CB61EC"/>
    <w:rsid w:val="00CC1DDE"/>
    <w:rsid w:val="00CD2388"/>
    <w:rsid w:val="00CD281C"/>
    <w:rsid w:val="00CD6565"/>
    <w:rsid w:val="00CE081F"/>
    <w:rsid w:val="00CE2B3B"/>
    <w:rsid w:val="00CF2920"/>
    <w:rsid w:val="00CF5322"/>
    <w:rsid w:val="00D054FD"/>
    <w:rsid w:val="00D106D5"/>
    <w:rsid w:val="00D14F70"/>
    <w:rsid w:val="00D150F6"/>
    <w:rsid w:val="00D17298"/>
    <w:rsid w:val="00D21C0D"/>
    <w:rsid w:val="00D27626"/>
    <w:rsid w:val="00D31B0C"/>
    <w:rsid w:val="00D36B7E"/>
    <w:rsid w:val="00D37957"/>
    <w:rsid w:val="00D539F7"/>
    <w:rsid w:val="00D703AF"/>
    <w:rsid w:val="00D7454F"/>
    <w:rsid w:val="00D757C8"/>
    <w:rsid w:val="00D8448D"/>
    <w:rsid w:val="00D85087"/>
    <w:rsid w:val="00D873CE"/>
    <w:rsid w:val="00D90573"/>
    <w:rsid w:val="00D91EBA"/>
    <w:rsid w:val="00D92F01"/>
    <w:rsid w:val="00DA58A4"/>
    <w:rsid w:val="00DA7990"/>
    <w:rsid w:val="00DB00D6"/>
    <w:rsid w:val="00DB403E"/>
    <w:rsid w:val="00DB4077"/>
    <w:rsid w:val="00DC523A"/>
    <w:rsid w:val="00DD089E"/>
    <w:rsid w:val="00DD0AC8"/>
    <w:rsid w:val="00DD1F4A"/>
    <w:rsid w:val="00DD2C24"/>
    <w:rsid w:val="00DD2D23"/>
    <w:rsid w:val="00DD71E9"/>
    <w:rsid w:val="00DE0E9E"/>
    <w:rsid w:val="00DE24E1"/>
    <w:rsid w:val="00DE2A57"/>
    <w:rsid w:val="00DE7A03"/>
    <w:rsid w:val="00E02002"/>
    <w:rsid w:val="00E077B5"/>
    <w:rsid w:val="00E077FA"/>
    <w:rsid w:val="00E13743"/>
    <w:rsid w:val="00E13BEA"/>
    <w:rsid w:val="00E220BC"/>
    <w:rsid w:val="00E23F4B"/>
    <w:rsid w:val="00E271E2"/>
    <w:rsid w:val="00E32B45"/>
    <w:rsid w:val="00E34C15"/>
    <w:rsid w:val="00E559BD"/>
    <w:rsid w:val="00E571AE"/>
    <w:rsid w:val="00E63EF3"/>
    <w:rsid w:val="00E70CD7"/>
    <w:rsid w:val="00E835C9"/>
    <w:rsid w:val="00E86E9F"/>
    <w:rsid w:val="00EA734F"/>
    <w:rsid w:val="00EB2A52"/>
    <w:rsid w:val="00EC6C34"/>
    <w:rsid w:val="00EE1BFE"/>
    <w:rsid w:val="00EF4970"/>
    <w:rsid w:val="00EF4D71"/>
    <w:rsid w:val="00EF6F11"/>
    <w:rsid w:val="00F06B71"/>
    <w:rsid w:val="00F116EA"/>
    <w:rsid w:val="00F210E2"/>
    <w:rsid w:val="00F21646"/>
    <w:rsid w:val="00F2388D"/>
    <w:rsid w:val="00F33F58"/>
    <w:rsid w:val="00F423D8"/>
    <w:rsid w:val="00F53402"/>
    <w:rsid w:val="00F61266"/>
    <w:rsid w:val="00F62656"/>
    <w:rsid w:val="00F63FE7"/>
    <w:rsid w:val="00F72F0D"/>
    <w:rsid w:val="00F81186"/>
    <w:rsid w:val="00F833B7"/>
    <w:rsid w:val="00F83F04"/>
    <w:rsid w:val="00F91158"/>
    <w:rsid w:val="00F951C6"/>
    <w:rsid w:val="00F9712F"/>
    <w:rsid w:val="00F97FED"/>
    <w:rsid w:val="00FA6708"/>
    <w:rsid w:val="00FB0DB7"/>
    <w:rsid w:val="00FB2FDF"/>
    <w:rsid w:val="00FB3506"/>
    <w:rsid w:val="00FB47CD"/>
    <w:rsid w:val="00FB5A09"/>
    <w:rsid w:val="00FB64CA"/>
    <w:rsid w:val="00FC0500"/>
    <w:rsid w:val="00FC2077"/>
    <w:rsid w:val="00FD1850"/>
    <w:rsid w:val="00FD4A5D"/>
    <w:rsid w:val="00FE1894"/>
    <w:rsid w:val="00FF1047"/>
    <w:rsid w:val="00FF3FE7"/>
    <w:rsid w:val="00FF64D5"/>
    <w:rsid w:val="00FF7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14DB47D"/>
  <w15:docId w15:val="{BE8DB822-4866-4BE9-9AE0-E1234B422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61EC"/>
    <w:pPr>
      <w:spacing w:after="0" w:line="240" w:lineRule="auto"/>
    </w:pPr>
    <w:rPr>
      <w:rFonts w:ascii="Calibri" w:hAnsi="Calibri"/>
    </w:rPr>
  </w:style>
  <w:style w:type="paragraph" w:styleId="Ttulo1">
    <w:name w:val="heading 1"/>
    <w:basedOn w:val="Normal"/>
    <w:next w:val="Normal"/>
    <w:link w:val="Ttulo1Char"/>
    <w:uiPriority w:val="9"/>
    <w:qFormat/>
    <w:rsid w:val="00980543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C213AD"/>
    <w:pPr>
      <w:keepNext/>
      <w:keepLines/>
      <w:numPr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244061" w:themeColor="accent1" w:themeShade="80"/>
      <w:sz w:val="28"/>
      <w:szCs w:val="26"/>
      <w:u w:val="single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B60F1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E1593"/>
  </w:style>
  <w:style w:type="paragraph" w:styleId="Rodap">
    <w:name w:val="footer"/>
    <w:basedOn w:val="Normal"/>
    <w:link w:val="RodapChar"/>
    <w:uiPriority w:val="99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9805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customStyle="1" w:styleId="Ttulo2Char">
    <w:name w:val="Título 2 Char"/>
    <w:basedOn w:val="Fontepargpadro"/>
    <w:link w:val="Ttulo2"/>
    <w:uiPriority w:val="9"/>
    <w:rsid w:val="00C213AD"/>
    <w:rPr>
      <w:rFonts w:asciiTheme="majorHAnsi" w:eastAsiaTheme="majorEastAsia" w:hAnsiTheme="majorHAnsi" w:cstheme="majorBidi"/>
      <w:b/>
      <w:bCs/>
      <w:color w:val="244061" w:themeColor="accent1" w:themeShade="80"/>
      <w:sz w:val="28"/>
      <w:szCs w:val="26"/>
      <w:u w:val="single"/>
    </w:rPr>
  </w:style>
  <w:style w:type="paragraph" w:styleId="Sumrio1">
    <w:name w:val="toc 1"/>
    <w:basedOn w:val="Normal"/>
    <w:next w:val="Normal"/>
    <w:autoRedefine/>
    <w:uiPriority w:val="39"/>
    <w:rsid w:val="00CB506B"/>
    <w:pPr>
      <w:tabs>
        <w:tab w:val="left" w:pos="440"/>
        <w:tab w:val="right" w:leader="dot" w:pos="8819"/>
      </w:tabs>
      <w:spacing w:before="120" w:after="120"/>
    </w:pPr>
    <w:rPr>
      <w:rFonts w:ascii="Times New Roman" w:eastAsia="Times New Roman" w:hAnsi="Times New Roman" w:cs="Times New Roman"/>
      <w:b/>
      <w:bCs/>
      <w:caps/>
      <w:noProof/>
      <w:sz w:val="24"/>
      <w:szCs w:val="24"/>
      <w:lang w:val="en-US"/>
    </w:rPr>
  </w:style>
  <w:style w:type="paragraph" w:styleId="Sumrio2">
    <w:name w:val="toc 2"/>
    <w:basedOn w:val="Normal"/>
    <w:next w:val="Normal"/>
    <w:autoRedefine/>
    <w:uiPriority w:val="39"/>
    <w:rsid w:val="00DB4077"/>
    <w:pPr>
      <w:ind w:left="240"/>
    </w:pPr>
    <w:rPr>
      <w:rFonts w:ascii="Times New Roman" w:eastAsia="Times New Roman" w:hAnsi="Times New Roman" w:cs="Times New Roman"/>
      <w:smallCaps/>
      <w:sz w:val="24"/>
      <w:szCs w:val="24"/>
      <w:lang w:val="en-US"/>
    </w:rPr>
  </w:style>
  <w:style w:type="character" w:styleId="Hyperlink">
    <w:name w:val="Hyperlink"/>
    <w:basedOn w:val="Fontepargpadro"/>
    <w:uiPriority w:val="99"/>
    <w:rsid w:val="00DB4077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C079D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0A04E8"/>
    <w:pPr>
      <w:ind w:left="720"/>
      <w:contextualSpacing/>
    </w:pPr>
  </w:style>
  <w:style w:type="paragraph" w:customStyle="1" w:styleId="Default">
    <w:name w:val="Default"/>
    <w:rsid w:val="000A04E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TextodoEspaoReservado">
    <w:name w:val="Placeholder Text"/>
    <w:basedOn w:val="Fontepargpadro"/>
    <w:uiPriority w:val="99"/>
    <w:semiHidden/>
    <w:rsid w:val="00BB133F"/>
    <w:rPr>
      <w:color w:val="808080"/>
    </w:rPr>
  </w:style>
  <w:style w:type="paragraph" w:customStyle="1" w:styleId="Comments">
    <w:name w:val="Comments"/>
    <w:basedOn w:val="Normal"/>
    <w:link w:val="CommentsChar"/>
    <w:autoRedefine/>
    <w:qFormat/>
    <w:rsid w:val="00D21C0D"/>
    <w:pPr>
      <w:tabs>
        <w:tab w:val="center" w:pos="4320"/>
        <w:tab w:val="right" w:pos="8640"/>
      </w:tabs>
    </w:pPr>
    <w:rPr>
      <w:rFonts w:asciiTheme="minorHAnsi" w:eastAsia="Times" w:hAnsiTheme="minorHAnsi" w:cs="Times New Roman"/>
      <w:sz w:val="16"/>
      <w:szCs w:val="20"/>
      <w:lang w:eastAsia="pt-BR"/>
    </w:rPr>
  </w:style>
  <w:style w:type="character" w:customStyle="1" w:styleId="CommentsChar">
    <w:name w:val="Comments Char"/>
    <w:basedOn w:val="Fontepargpadro"/>
    <w:link w:val="Comments"/>
    <w:rsid w:val="00D21C0D"/>
    <w:rPr>
      <w:rFonts w:eastAsia="Times" w:cs="Times New Roman"/>
      <w:sz w:val="16"/>
      <w:szCs w:val="20"/>
      <w:lang w:eastAsia="pt-BR"/>
    </w:rPr>
  </w:style>
  <w:style w:type="paragraph" w:customStyle="1" w:styleId="Verses">
    <w:name w:val="Versões"/>
    <w:link w:val="VersesChar"/>
    <w:qFormat/>
    <w:rsid w:val="00D21C0D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Fontepargpadro"/>
    <w:link w:val="Verses"/>
    <w:rsid w:val="00D21C0D"/>
    <w:rPr>
      <w:rFonts w:ascii="Calibri" w:hAnsi="Calibri"/>
    </w:rPr>
  </w:style>
  <w:style w:type="paragraph" w:styleId="CabealhodoSumrio">
    <w:name w:val="TOC Heading"/>
    <w:basedOn w:val="Ttulo1"/>
    <w:next w:val="Normal"/>
    <w:uiPriority w:val="39"/>
    <w:unhideWhenUsed/>
    <w:qFormat/>
    <w:rsid w:val="00D21C0D"/>
    <w:pPr>
      <w:spacing w:before="240" w:line="259" w:lineRule="auto"/>
      <w:outlineLvl w:val="9"/>
    </w:pPr>
    <w:rPr>
      <w:b w:val="0"/>
      <w:bCs w:val="0"/>
      <w:sz w:val="32"/>
      <w:szCs w:val="32"/>
      <w:u w:val="none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D21C0D"/>
    <w:pPr>
      <w:spacing w:after="100"/>
      <w:ind w:left="440"/>
    </w:pPr>
  </w:style>
  <w:style w:type="paragraph" w:styleId="SemEspaamento">
    <w:name w:val="No Spacing"/>
    <w:link w:val="SemEspaamentoChar"/>
    <w:uiPriority w:val="1"/>
    <w:qFormat/>
    <w:rsid w:val="00BA5B7D"/>
    <w:pPr>
      <w:spacing w:after="0" w:line="240" w:lineRule="auto"/>
    </w:pPr>
    <w:rPr>
      <w:rFonts w:eastAsiaTheme="minorEastAsia"/>
      <w:lang w:val="en-US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BA5B7D"/>
    <w:rPr>
      <w:rFonts w:eastAsiaTheme="minorEastAsia"/>
      <w:lang w:val="en-US"/>
    </w:rPr>
  </w:style>
  <w:style w:type="character" w:customStyle="1" w:styleId="apple-converted-space">
    <w:name w:val="apple-converted-space"/>
    <w:basedOn w:val="Fontepargpadro"/>
    <w:rsid w:val="006471A6"/>
  </w:style>
  <w:style w:type="table" w:styleId="TabeladeLista4-nfase3">
    <w:name w:val="List Table 4 Accent 3"/>
    <w:basedOn w:val="Tabelanormal"/>
    <w:uiPriority w:val="49"/>
    <w:rsid w:val="009B691B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customStyle="1" w:styleId="TtuloProjeto">
    <w:name w:val="Título Projeto"/>
    <w:basedOn w:val="Ttulo1"/>
    <w:next w:val="Ttulo1"/>
    <w:link w:val="TtuloProjetoChar"/>
    <w:qFormat/>
    <w:rsid w:val="00CB506B"/>
    <w:pPr>
      <w:numPr>
        <w:numId w:val="27"/>
      </w:numPr>
      <w:tabs>
        <w:tab w:val="left" w:pos="0"/>
        <w:tab w:val="left" w:pos="360"/>
      </w:tabs>
      <w:ind w:hanging="720"/>
      <w:jc w:val="both"/>
    </w:pPr>
    <w:rPr>
      <w:rFonts w:ascii="Arial" w:hAnsi="Arial"/>
      <w:color w:val="9BBB59" w:themeColor="accent3"/>
      <w:sz w:val="36"/>
      <w:u w:val="none"/>
    </w:rPr>
  </w:style>
  <w:style w:type="character" w:customStyle="1" w:styleId="TtuloProjetoChar">
    <w:name w:val="Título Projeto Char"/>
    <w:basedOn w:val="Ttulo1Char"/>
    <w:link w:val="TtuloProjeto"/>
    <w:rsid w:val="00CB506B"/>
    <w:rPr>
      <w:rFonts w:ascii="Arial" w:eastAsiaTheme="majorEastAsia" w:hAnsi="Arial" w:cstheme="majorBidi"/>
      <w:b/>
      <w:bCs/>
      <w:color w:val="9BBB59" w:themeColor="accent3"/>
      <w:sz w:val="36"/>
      <w:szCs w:val="28"/>
      <w:u w:val="single"/>
    </w:rPr>
  </w:style>
  <w:style w:type="paragraph" w:customStyle="1" w:styleId="PargrafoProjeto">
    <w:name w:val="Parágrafo Projeto"/>
    <w:basedOn w:val="Normal"/>
    <w:link w:val="PargrafoProjetoChar"/>
    <w:qFormat/>
    <w:rsid w:val="00AA0710"/>
    <w:pPr>
      <w:tabs>
        <w:tab w:val="left" w:pos="0"/>
        <w:tab w:val="left" w:pos="360"/>
      </w:tabs>
      <w:spacing w:line="360" w:lineRule="auto"/>
      <w:jc w:val="both"/>
    </w:pPr>
    <w:rPr>
      <w:rFonts w:ascii="Arial" w:hAnsi="Arial"/>
      <w:sz w:val="24"/>
    </w:rPr>
  </w:style>
  <w:style w:type="character" w:customStyle="1" w:styleId="PargrafoProjetoChar">
    <w:name w:val="Parágrafo Projeto Char"/>
    <w:basedOn w:val="Fontepargpadro"/>
    <w:link w:val="PargrafoProjeto"/>
    <w:rsid w:val="00AA0710"/>
    <w:rPr>
      <w:rFonts w:ascii="Arial" w:hAnsi="Arial"/>
      <w:sz w:val="24"/>
    </w:rPr>
  </w:style>
  <w:style w:type="table" w:styleId="TabeladeGrade4-nfase3">
    <w:name w:val="Grid Table 4 Accent 3"/>
    <w:basedOn w:val="Tabelanormal"/>
    <w:uiPriority w:val="49"/>
    <w:rsid w:val="00AA0710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character" w:styleId="Nmerodelinha">
    <w:name w:val="line number"/>
    <w:basedOn w:val="Fontepargpadro"/>
    <w:uiPriority w:val="99"/>
    <w:semiHidden/>
    <w:unhideWhenUsed/>
    <w:rsid w:val="00F72F0D"/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F72F0D"/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F72F0D"/>
    <w:rPr>
      <w:rFonts w:ascii="Calibri" w:hAnsi="Calibri"/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F72F0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9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6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1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3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7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333491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Modelos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AnyGym</PublishDate>
  <Abstract>Este documento representa um exemplo de Documento de Visão de um Projeto.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6AE36FB-1D0E-4C47-82C5-3DD23C2B18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1977</TotalTime>
  <Pages>5</Pages>
  <Words>598</Words>
  <Characters>3235</Characters>
  <Application>Microsoft Office Word</Application>
  <DocSecurity>0</DocSecurity>
  <Lines>26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Sistema da Escola esperança</vt:lpstr>
      <vt:lpstr>Plano de gerenciamento dos riscos</vt:lpstr>
    </vt:vector>
  </TitlesOfParts>
  <Company>Declaração de Visão do Projeto</Company>
  <LinksUpToDate>false</LinksUpToDate>
  <CharactersWithSpaces>3826</CharactersWithSpaces>
  <SharedDoc>false</SharedDoc>
  <HyperlinkBase>http://escritoriodeprojetos.com.br/SharedFiles/Download.aspx?pageid=18&amp;mid=24&amp;fileid=129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 da Escola esperança</dc:title>
  <dc:subject>Nome do Projeto</dc:subject>
  <dc:creator>Thiago Majarão Longo</dc:creator>
  <cp:keywords>Template Gerenciamento de Projetos</cp:keywords>
  <cp:lastModifiedBy>Thiago Majarão Longo</cp:lastModifiedBy>
  <cp:revision>284</cp:revision>
  <cp:lastPrinted>2024-05-25T18:55:00Z</cp:lastPrinted>
  <dcterms:created xsi:type="dcterms:W3CDTF">2012-04-15T21:23:00Z</dcterms:created>
  <dcterms:modified xsi:type="dcterms:W3CDTF">2024-05-25T18:55:00Z</dcterms:modified>
</cp:coreProperties>
</file>